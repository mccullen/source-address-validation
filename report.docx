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92C" w:rsidRPr="006F72B8" w:rsidRDefault="00B02189" w:rsidP="00FE667E">
      <w:pPr>
        <w:pStyle w:val="Titledocument"/>
        <w:rPr>
          <w14:ligatures w14:val="standard"/>
        </w:rPr>
      </w:pPr>
      <w:r>
        <w:rPr>
          <w:bCs/>
          <w14:ligatures w14:val="standard"/>
        </w:rPr>
        <w:t xml:space="preserve">The Prevalence of Source Address Validation to Protect Against IP Spoofing and </w:t>
      </w:r>
      <w:proofErr w:type="spellStart"/>
      <w:r>
        <w:rPr>
          <w:bCs/>
          <w14:ligatures w14:val="standard"/>
        </w:rPr>
        <w:t>DoS</w:t>
      </w:r>
      <w:proofErr w:type="spellEnd"/>
      <w:r>
        <w:rPr>
          <w:bCs/>
          <w14:ligatures w14:val="standard"/>
        </w:rPr>
        <w:t xml:space="preserve"> Attacks</w:t>
      </w:r>
    </w:p>
    <w:p w:rsidR="00586A35" w:rsidRPr="006F72B8" w:rsidRDefault="00586A35" w:rsidP="00F3231F">
      <w:pPr>
        <w:pStyle w:val="Authors"/>
        <w:rPr>
          <w:rStyle w:val="FirstName"/>
          <w14:ligatures w14:val="standard"/>
        </w:rPr>
        <w:sectPr w:rsidR="00586A35" w:rsidRPr="006F72B8"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6F72B8" w:rsidRDefault="00586A35" w:rsidP="00586A35">
      <w:pPr>
        <w:pStyle w:val="Authors"/>
        <w:jc w:val="center"/>
        <w:rPr>
          <w14:ligatures w14:val="standard"/>
        </w:rPr>
      </w:pPr>
      <w:r w:rsidRPr="006F72B8">
        <w:rPr>
          <w14:ligatures w14:val="standard"/>
        </w:rPr>
        <w:br/>
      </w:r>
      <w:r w:rsidRPr="006F72B8">
        <w:rPr>
          <w:rStyle w:val="OrgDiv"/>
          <w:color w:val="auto"/>
          <w:sz w:val="20"/>
          <w14:ligatures w14:val="standard"/>
        </w:rPr>
        <w:t xml:space="preserve"> </w:t>
      </w:r>
      <w:r w:rsidRPr="006F72B8">
        <w:rPr>
          <w:rStyle w:val="OrgName"/>
          <w:color w:val="auto"/>
          <w:sz w:val="20"/>
          <w14:ligatures w14:val="standard"/>
        </w:rPr>
        <w:br/>
        <w:t xml:space="preserve"> </w:t>
      </w:r>
      <w:r w:rsidRPr="006F72B8">
        <w:rPr>
          <w:rStyle w:val="OrgName"/>
          <w:color w:val="auto"/>
          <w:sz w:val="20"/>
          <w14:ligatures w14:val="standard"/>
        </w:rPr>
        <w:br/>
        <w:t xml:space="preserve"> </w:t>
      </w:r>
      <w:r w:rsidRPr="006F72B8">
        <w:rPr>
          <w:sz w:val="20"/>
          <w14:ligatures w14:val="standard"/>
        </w:rPr>
        <w:t xml:space="preserve"> </w:t>
      </w:r>
    </w:p>
    <w:p w:rsidR="00586A35" w:rsidRPr="006F72B8" w:rsidRDefault="005E58B5" w:rsidP="00586A35">
      <w:pPr>
        <w:pStyle w:val="Authors"/>
        <w:jc w:val="center"/>
        <w:rPr>
          <w14:ligatures w14:val="standard"/>
        </w:rPr>
      </w:pPr>
      <w:r>
        <w:rPr>
          <w:rStyle w:val="FirstName"/>
          <w14:ligatures w14:val="standard"/>
        </w:rPr>
        <w:t>Jeffrey McCullen</w:t>
      </w:r>
      <w:r w:rsidR="00B654C4" w:rsidRPr="006F72B8">
        <w:rPr>
          <w:rStyle w:val="FirstName"/>
          <w14:ligatures w14:val="standard"/>
        </w:rPr>
        <w:t xml:space="preserve"> </w:t>
      </w:r>
      <w:r w:rsidR="00586A35" w:rsidRPr="006F72B8">
        <w:rPr>
          <w14:ligatures w14:val="standard"/>
        </w:rPr>
        <w:br/>
      </w:r>
      <w:r w:rsidR="00B654C4" w:rsidRPr="006F72B8">
        <w:rPr>
          <w:rStyle w:val="OrgDiv"/>
          <w:color w:val="auto"/>
          <w:sz w:val="20"/>
          <w14:ligatures w14:val="standard"/>
        </w:rPr>
        <w:t xml:space="preserve"> </w:t>
      </w:r>
      <w:r>
        <w:rPr>
          <w:rStyle w:val="OrgDiv"/>
          <w:color w:val="auto"/>
          <w:sz w:val="20"/>
          <w14:ligatures w14:val="standard"/>
        </w:rPr>
        <w:t>Computer Science</w:t>
      </w:r>
      <w:r w:rsidR="00B654C4" w:rsidRPr="006F72B8">
        <w:rPr>
          <w:rStyle w:val="OrgName"/>
          <w:color w:val="auto"/>
          <w:sz w:val="20"/>
          <w14:ligatures w14:val="standard"/>
        </w:rPr>
        <w:br/>
        <w:t xml:space="preserve"> Virginia Tech</w:t>
      </w:r>
      <w:r w:rsidR="00B654C4" w:rsidRPr="006F72B8">
        <w:rPr>
          <w:rStyle w:val="OrgName"/>
          <w:color w:val="auto"/>
          <w:sz w:val="20"/>
          <w14:ligatures w14:val="standard"/>
        </w:rPr>
        <w:br/>
      </w:r>
      <w:r>
        <w:rPr>
          <w:sz w:val="20"/>
          <w14:ligatures w14:val="standard"/>
        </w:rPr>
        <w:t>mccullen</w:t>
      </w:r>
      <w:r w:rsidR="00B654C4" w:rsidRPr="006F72B8">
        <w:rPr>
          <w:sz w:val="20"/>
          <w14:ligatures w14:val="standard"/>
        </w:rPr>
        <w:t>@vt.edu</w:t>
      </w:r>
      <w:r w:rsidR="00586A35" w:rsidRPr="006F72B8">
        <w:rPr>
          <w:sz w:val="20"/>
          <w14:ligatures w14:val="standard"/>
        </w:rPr>
        <w:br/>
        <w:t xml:space="preserve"> </w:t>
      </w:r>
    </w:p>
    <w:p w:rsidR="00F3231F" w:rsidRPr="006F72B8" w:rsidRDefault="00586A35" w:rsidP="00586A35">
      <w:pPr>
        <w:pStyle w:val="Authors"/>
        <w:jc w:val="center"/>
        <w:rPr>
          <w14:ligatures w14:val="standard"/>
        </w:rPr>
      </w:pPr>
      <w:r w:rsidRPr="006F72B8">
        <w:rPr>
          <w:sz w:val="20"/>
          <w14:ligatures w14:val="standard"/>
        </w:rPr>
        <w:br/>
        <w:t xml:space="preserve"> </w:t>
      </w:r>
    </w:p>
    <w:p w:rsidR="00586A35" w:rsidRPr="006F72B8" w:rsidRDefault="00586A35" w:rsidP="00694749">
      <w:pPr>
        <w:pStyle w:val="TitleNote"/>
        <w:rPr>
          <w:rFonts w:ascii="Cambria Math" w:hAnsi="Cambria Math" w:cs="Cambria Math"/>
          <w:bCs/>
          <w:color w:val="auto"/>
          <w:vertAlign w:val="superscript"/>
          <w14:ligatures w14:val="standard"/>
        </w:rPr>
        <w:sectPr w:rsidR="00586A35" w:rsidRPr="006F72B8"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07392C" w:rsidRPr="006F72B8" w:rsidRDefault="007A502C" w:rsidP="00694749">
      <w:pPr>
        <w:pStyle w:val="AbsHead"/>
        <w:rPr>
          <w14:ligatures w14:val="standard"/>
        </w:rPr>
      </w:pPr>
      <w:r w:rsidRPr="006F72B8">
        <w:rPr>
          <w14:ligatures w14:val="standard"/>
        </w:rPr>
        <w:t>ABSTRACT</w:t>
      </w:r>
    </w:p>
    <w:p w:rsidR="00103670" w:rsidRDefault="00B02189" w:rsidP="00886005">
      <w:r>
        <w:t>…</w:t>
      </w:r>
    </w:p>
    <w:p w:rsidR="007831D7" w:rsidRPr="006F72B8" w:rsidRDefault="00675128" w:rsidP="007831D7">
      <w:pPr>
        <w:pStyle w:val="KeyWordHead"/>
        <w:rPr>
          <w:lang w:eastAsia="it-IT"/>
          <w14:ligatures w14:val="standard"/>
        </w:rPr>
      </w:pPr>
      <w:r w:rsidRPr="006F72B8">
        <w:rPr>
          <w:lang w:eastAsia="it-IT"/>
          <w14:ligatures w14:val="standard"/>
        </w:rPr>
        <w:t>KEYWORDS</w:t>
      </w:r>
    </w:p>
    <w:p w:rsidR="00706922" w:rsidRDefault="007831D7" w:rsidP="00706922">
      <w:r w:rsidRPr="006F72B8">
        <w:t xml:space="preserve">Data mining, data analytics, health analytics, disease prediction, </w:t>
      </w:r>
      <w:r w:rsidR="00BE2E8B">
        <w:t xml:space="preserve">ICU, </w:t>
      </w:r>
      <w:r w:rsidRPr="006F72B8">
        <w:t>classification, regression</w:t>
      </w:r>
      <w:r w:rsidR="007A64F9">
        <w:t xml:space="preserve">, </w:t>
      </w:r>
      <w:r w:rsidR="004E2C1D">
        <w:t>deep learning, fast healthcare interoperability resources</w:t>
      </w:r>
    </w:p>
    <w:p w:rsidR="00706922" w:rsidRDefault="00706922" w:rsidP="00706922"/>
    <w:p w:rsidR="0095257B" w:rsidRDefault="00FD0B74" w:rsidP="0095257B">
      <w:pPr>
        <w:rPr>
          <w:b/>
          <w:sz w:val="22"/>
        </w:rPr>
      </w:pPr>
      <w:r>
        <w:rPr>
          <w:b/>
          <w:sz w:val="22"/>
        </w:rPr>
        <w:t xml:space="preserve">1. Problem </w:t>
      </w:r>
      <w:r w:rsidR="007A64F9">
        <w:rPr>
          <w:b/>
          <w:sz w:val="22"/>
        </w:rPr>
        <w:t>Motivation</w:t>
      </w:r>
      <w:r w:rsidR="00B02189">
        <w:rPr>
          <w:b/>
          <w:sz w:val="22"/>
        </w:rPr>
        <w:t xml:space="preserve"> and Design Goals</w:t>
      </w:r>
    </w:p>
    <w:p w:rsidR="00ED7A74" w:rsidRPr="00D51CBE" w:rsidRDefault="00ED7A74" w:rsidP="00ED7A74">
      <w:pPr>
        <w:spacing w:line="240" w:lineRule="auto"/>
        <w:rPr>
          <w:rFonts w:cs="Linux Libertine"/>
          <w:szCs w:val="18"/>
        </w:rPr>
      </w:pPr>
      <w:r w:rsidRPr="00D51CBE">
        <w:rPr>
          <w:rFonts w:cs="Linux Libertine"/>
          <w:szCs w:val="18"/>
        </w:rPr>
        <w:t xml:space="preserve">Situation: </w:t>
      </w:r>
    </w:p>
    <w:p w:rsidR="00ED7A74" w:rsidRPr="00D51CBE" w:rsidRDefault="00ED7A74" w:rsidP="00ED7A74">
      <w:pPr>
        <w:spacing w:line="240" w:lineRule="auto"/>
        <w:rPr>
          <w:rFonts w:cs="Linux Libertine"/>
          <w:szCs w:val="18"/>
        </w:rPr>
      </w:pPr>
      <w:r w:rsidRPr="00D51CBE">
        <w:rPr>
          <w:rFonts w:cs="Linux Libertine"/>
          <w:szCs w:val="18"/>
        </w:rPr>
        <w:t xml:space="preserve">How vulnerable is the Internet to different types of spoofed-source IP address attacks and what security measures </w:t>
      </w:r>
      <w:proofErr w:type="gramStart"/>
      <w:r w:rsidRPr="00D51CBE">
        <w:rPr>
          <w:rFonts w:cs="Linux Libertine"/>
          <w:szCs w:val="18"/>
        </w:rPr>
        <w:t>can be implemented</w:t>
      </w:r>
      <w:proofErr w:type="gramEnd"/>
      <w:r w:rsidRPr="00D51CBE">
        <w:rPr>
          <w:rFonts w:cs="Linux Libertine"/>
          <w:szCs w:val="18"/>
        </w:rPr>
        <w:t xml:space="preserve"> to protect against future attacks? </w:t>
      </w:r>
    </w:p>
    <w:p w:rsidR="00ED7A74" w:rsidRPr="00D51CBE" w:rsidRDefault="00ED7A74" w:rsidP="00ED7A74">
      <w:pPr>
        <w:spacing w:line="240" w:lineRule="auto"/>
        <w:rPr>
          <w:rFonts w:cs="Linux Libertine"/>
          <w:szCs w:val="18"/>
        </w:rPr>
      </w:pPr>
    </w:p>
    <w:p w:rsidR="00ED7A74" w:rsidRPr="00D51CBE" w:rsidRDefault="00ED7A74" w:rsidP="00ED7A74">
      <w:pPr>
        <w:spacing w:line="240" w:lineRule="auto"/>
        <w:rPr>
          <w:rFonts w:cs="Linux Libertine"/>
          <w:szCs w:val="18"/>
        </w:rPr>
      </w:pPr>
      <w:r w:rsidRPr="00D51CBE">
        <w:rPr>
          <w:rFonts w:cs="Linux Libertine"/>
          <w:szCs w:val="18"/>
        </w:rPr>
        <w:t xml:space="preserve">Problem: </w:t>
      </w:r>
    </w:p>
    <w:p w:rsidR="00ED7A74" w:rsidRPr="00D51CBE" w:rsidRDefault="00ED7A74" w:rsidP="00ED7A74">
      <w:pPr>
        <w:spacing w:line="240" w:lineRule="auto"/>
        <w:rPr>
          <w:rFonts w:cs="Linux Libertine"/>
          <w:szCs w:val="18"/>
        </w:rPr>
      </w:pPr>
      <w:r w:rsidRPr="00D51CBE">
        <w:rPr>
          <w:rFonts w:cs="Linux Libertine"/>
          <w:szCs w:val="18"/>
        </w:rPr>
        <w:t xml:space="preserve">When a host seeks to communicate with another host via the Internet, it sends data across the network in small units called packets with a source IP address and a destination IP address. The destination IP address </w:t>
      </w:r>
      <w:proofErr w:type="gramStart"/>
      <w:r w:rsidRPr="00D51CBE">
        <w:rPr>
          <w:rFonts w:cs="Linux Libertine"/>
          <w:szCs w:val="18"/>
        </w:rPr>
        <w:t>is used</w:t>
      </w:r>
      <w:proofErr w:type="gramEnd"/>
      <w:r w:rsidRPr="00D51CBE">
        <w:rPr>
          <w:rFonts w:cs="Linux Libertine"/>
          <w:szCs w:val="18"/>
        </w:rPr>
        <w:t xml:space="preserve"> to route the packet to the destination host and the source address is used so that the destination host can respond back to the source host. Unfortunately, </w:t>
      </w:r>
      <w:proofErr w:type="gramStart"/>
      <w:r w:rsidRPr="00D51CBE">
        <w:rPr>
          <w:rFonts w:cs="Linux Libertine"/>
          <w:szCs w:val="18"/>
        </w:rPr>
        <w:t>there are two main ways in which a malicious user can exploit this system</w:t>
      </w:r>
      <w:proofErr w:type="gramEnd"/>
      <w:r w:rsidRPr="00D51CBE">
        <w:rPr>
          <w:rFonts w:cs="Linux Libertine"/>
          <w:szCs w:val="18"/>
        </w:rPr>
        <w:t>:</w:t>
      </w:r>
    </w:p>
    <w:p w:rsidR="00ED7A74" w:rsidRPr="00D51CBE" w:rsidRDefault="00ED7A74" w:rsidP="00ED7A74">
      <w:pPr>
        <w:pStyle w:val="ListParagraph"/>
        <w:numPr>
          <w:ilvl w:val="0"/>
          <w:numId w:val="44"/>
        </w:numPr>
        <w:spacing w:before="0" w:line="240" w:lineRule="auto"/>
        <w:jc w:val="left"/>
        <w:rPr>
          <w:szCs w:val="18"/>
        </w:rPr>
      </w:pPr>
      <w:r w:rsidRPr="00D51CBE">
        <w:rPr>
          <w:szCs w:val="18"/>
        </w:rPr>
        <w:t xml:space="preserve">The attacker can flood a victim’s host with dubious packets so it can no longer process legitimate packets. The attacker accomplishes this by continuously sending packets with the destination addresses set to the victim’s host IP address and spoofing the source IP address with a random address so the attack </w:t>
      </w:r>
      <w:proofErr w:type="gramStart"/>
      <w:r w:rsidRPr="00D51CBE">
        <w:rPr>
          <w:szCs w:val="18"/>
        </w:rPr>
        <w:t>cannot be traced</w:t>
      </w:r>
      <w:proofErr w:type="gramEnd"/>
      <w:r w:rsidRPr="00D51CBE">
        <w:rPr>
          <w:szCs w:val="18"/>
        </w:rPr>
        <w:t xml:space="preserve"> back to its origins. </w:t>
      </w:r>
    </w:p>
    <w:p w:rsidR="00ED7A74" w:rsidRPr="00D51CBE" w:rsidRDefault="00ED7A74" w:rsidP="00ED7A74">
      <w:pPr>
        <w:pStyle w:val="ListParagraph"/>
        <w:numPr>
          <w:ilvl w:val="0"/>
          <w:numId w:val="44"/>
        </w:numPr>
        <w:spacing w:before="0" w:line="240" w:lineRule="auto"/>
        <w:jc w:val="left"/>
        <w:rPr>
          <w:szCs w:val="18"/>
        </w:rPr>
      </w:pPr>
      <w:r w:rsidRPr="00D51CBE">
        <w:rPr>
          <w:szCs w:val="18"/>
        </w:rPr>
        <w:t xml:space="preserve">The attacker can employ a server called an amplifier to “amplify” the first attack by flooding the victim’s host with larger dubious packets from the amplifier. The attacker accomplishes this by continuously sending packets with the destination IP address of the amplifier and the spoofing the source IP address to the victim’s host IP address. Since the source IP address </w:t>
      </w:r>
      <w:proofErr w:type="gramStart"/>
      <w:r w:rsidRPr="00D51CBE">
        <w:rPr>
          <w:szCs w:val="18"/>
        </w:rPr>
        <w:t>was spoofed</w:t>
      </w:r>
      <w:proofErr w:type="gramEnd"/>
      <w:r w:rsidRPr="00D51CBE">
        <w:rPr>
          <w:szCs w:val="18"/>
        </w:rPr>
        <w:t xml:space="preserve"> to the victim’s host IP address, the amplifier responds by sending packets to the victim rather than the attacker.</w:t>
      </w:r>
    </w:p>
    <w:p w:rsidR="00ED7A74" w:rsidRPr="00D51CBE" w:rsidRDefault="00ED7A74" w:rsidP="00ED7A74">
      <w:pPr>
        <w:spacing w:line="240" w:lineRule="auto"/>
        <w:rPr>
          <w:rFonts w:cs="Linux Libertine"/>
          <w:szCs w:val="18"/>
        </w:rPr>
      </w:pPr>
      <w:r w:rsidRPr="00D51CBE">
        <w:rPr>
          <w:rFonts w:cs="Linux Libertine"/>
          <w:szCs w:val="18"/>
        </w:rPr>
        <w:t xml:space="preserve">These attacks </w:t>
      </w:r>
      <w:proofErr w:type="gramStart"/>
      <w:r w:rsidRPr="00D51CBE">
        <w:rPr>
          <w:rFonts w:cs="Linux Libertine"/>
          <w:szCs w:val="18"/>
        </w:rPr>
        <w:t>are called</w:t>
      </w:r>
      <w:proofErr w:type="gramEnd"/>
      <w:r w:rsidRPr="00D51CBE">
        <w:rPr>
          <w:rFonts w:cs="Linux Libertine"/>
          <w:szCs w:val="18"/>
        </w:rPr>
        <w:t xml:space="preserve"> a denial-of-service (</w:t>
      </w:r>
      <w:proofErr w:type="spellStart"/>
      <w:r w:rsidRPr="00D51CBE">
        <w:rPr>
          <w:rFonts w:cs="Linux Libertine"/>
          <w:szCs w:val="18"/>
        </w:rPr>
        <w:t>DoS</w:t>
      </w:r>
      <w:proofErr w:type="spellEnd"/>
      <w:r w:rsidRPr="00D51CBE">
        <w:rPr>
          <w:rFonts w:cs="Linux Libertine"/>
          <w:szCs w:val="18"/>
        </w:rPr>
        <w:t xml:space="preserve">) attack because they result in the victim being denied the service to process legitimate packets. When an attacker employs many different sources to overwhelm the victim, it </w:t>
      </w:r>
      <w:proofErr w:type="gramStart"/>
      <w:r w:rsidRPr="00D51CBE">
        <w:rPr>
          <w:rFonts w:cs="Linux Libertine"/>
          <w:szCs w:val="18"/>
        </w:rPr>
        <w:t>is called</w:t>
      </w:r>
      <w:proofErr w:type="gramEnd"/>
      <w:r w:rsidRPr="00D51CBE">
        <w:rPr>
          <w:rFonts w:cs="Linux Libertine"/>
          <w:szCs w:val="18"/>
        </w:rPr>
        <w:t xml:space="preserve"> a distributed denial-of-service (DDoS) attack. These attacks can be mitigated </w:t>
      </w:r>
      <w:proofErr w:type="gramStart"/>
      <w:r w:rsidRPr="00D51CBE">
        <w:rPr>
          <w:rFonts w:cs="Linux Libertine"/>
          <w:szCs w:val="18"/>
        </w:rPr>
        <w:t>through the use of</w:t>
      </w:r>
      <w:proofErr w:type="gramEnd"/>
      <w:r w:rsidRPr="00D51CBE">
        <w:rPr>
          <w:rFonts w:cs="Linux Libertine"/>
          <w:szCs w:val="18"/>
        </w:rPr>
        <w:t xml:space="preserve"> source address validation (SAV). This involves setting up the edge router to drop outbound packets with a source IP address outside its network. Unfortunately, many networks do not </w:t>
      </w:r>
      <w:r w:rsidRPr="00D51CBE">
        <w:rPr>
          <w:rFonts w:cs="Linux Libertine"/>
          <w:szCs w:val="18"/>
        </w:rPr>
        <w:t xml:space="preserve">sufficiently implement SAV due to incentive misalignment. Implementing SAV primarily benefits other networks since it blocks outbound packets with spoofed source IP addresses. However, it </w:t>
      </w:r>
      <w:proofErr w:type="gramStart"/>
      <w:r w:rsidRPr="00D51CBE">
        <w:rPr>
          <w:rFonts w:cs="Linux Libertine"/>
          <w:szCs w:val="18"/>
        </w:rPr>
        <w:t>doesn’t</w:t>
      </w:r>
      <w:proofErr w:type="gramEnd"/>
      <w:r w:rsidRPr="00D51CBE">
        <w:rPr>
          <w:rFonts w:cs="Linux Libertine"/>
          <w:szCs w:val="18"/>
        </w:rPr>
        <w:t xml:space="preserve"> protect the implementing network from receiving inbound packets with spoofed source IP addresses. Furthermore, it is difficult to measure the prevalence of SAV to identify vulnerabilities and rectify them. </w:t>
      </w:r>
    </w:p>
    <w:p w:rsidR="00ED7A74" w:rsidRPr="00D51CBE" w:rsidRDefault="00ED7A74" w:rsidP="00ED7A74">
      <w:pPr>
        <w:spacing w:line="240" w:lineRule="auto"/>
        <w:rPr>
          <w:rFonts w:cs="Linux Libertine"/>
          <w:szCs w:val="18"/>
        </w:rPr>
      </w:pPr>
    </w:p>
    <w:p w:rsidR="00ED7A74" w:rsidRPr="00D51CBE" w:rsidRDefault="00ED7A74" w:rsidP="00ED7A74">
      <w:pPr>
        <w:spacing w:line="240" w:lineRule="auto"/>
        <w:rPr>
          <w:rFonts w:cs="Linux Libertine"/>
          <w:szCs w:val="18"/>
        </w:rPr>
      </w:pPr>
      <w:r w:rsidRPr="00D51CBE">
        <w:rPr>
          <w:rFonts w:cs="Linux Libertine"/>
          <w:szCs w:val="18"/>
        </w:rPr>
        <w:t xml:space="preserve">Motivation: </w:t>
      </w:r>
    </w:p>
    <w:p w:rsidR="00ED7A74" w:rsidRPr="00D51CBE" w:rsidRDefault="00ED7A74" w:rsidP="00ED7A74">
      <w:pPr>
        <w:spacing w:line="240" w:lineRule="auto"/>
        <w:rPr>
          <w:rFonts w:cs="Linux Libertine"/>
          <w:szCs w:val="18"/>
        </w:rPr>
      </w:pPr>
      <w:r w:rsidRPr="00D51CBE">
        <w:rPr>
          <w:rFonts w:cs="Linux Libertine"/>
          <w:szCs w:val="18"/>
        </w:rPr>
        <w:t xml:space="preserve">The motivation behind this research is to increase our understanding of internet security by testing Internet provider’s use of robust </w:t>
      </w:r>
      <w:proofErr w:type="gramStart"/>
      <w:r w:rsidRPr="00D51CBE">
        <w:rPr>
          <w:rFonts w:cs="Linux Libertine"/>
          <w:szCs w:val="18"/>
        </w:rPr>
        <w:t>source address validation security measures</w:t>
      </w:r>
      <w:proofErr w:type="gramEnd"/>
      <w:r w:rsidRPr="00D51CBE">
        <w:rPr>
          <w:rFonts w:cs="Linux Libertine"/>
          <w:szCs w:val="18"/>
        </w:rPr>
        <w:t xml:space="preserve">. Thus, we will identify vulnerabilities and provide solutions to address them.  </w:t>
      </w:r>
    </w:p>
    <w:p w:rsidR="00ED7A74" w:rsidRPr="00D51CBE" w:rsidRDefault="00ED7A74" w:rsidP="00ED7A74">
      <w:pPr>
        <w:spacing w:line="240" w:lineRule="auto"/>
        <w:rPr>
          <w:rFonts w:cs="Linux Libertine"/>
          <w:szCs w:val="18"/>
        </w:rPr>
      </w:pPr>
    </w:p>
    <w:p w:rsidR="00ED7A74" w:rsidRPr="00D51CBE" w:rsidRDefault="00ED7A74" w:rsidP="00ED7A74">
      <w:pPr>
        <w:spacing w:line="240" w:lineRule="auto"/>
        <w:rPr>
          <w:rFonts w:cs="Linux Libertine"/>
          <w:szCs w:val="18"/>
        </w:rPr>
      </w:pPr>
      <w:r w:rsidRPr="00D51CBE">
        <w:rPr>
          <w:rFonts w:cs="Linux Libertine"/>
          <w:szCs w:val="18"/>
        </w:rPr>
        <w:t>There are two primary goals for this research project.</w:t>
      </w:r>
    </w:p>
    <w:p w:rsidR="00ED7A74" w:rsidRPr="00D51CBE" w:rsidRDefault="00ED7A74" w:rsidP="00ED7A74">
      <w:pPr>
        <w:pStyle w:val="ListParagraph"/>
        <w:numPr>
          <w:ilvl w:val="0"/>
          <w:numId w:val="45"/>
        </w:numPr>
        <w:spacing w:before="0" w:line="240" w:lineRule="auto"/>
        <w:jc w:val="left"/>
        <w:rPr>
          <w:szCs w:val="18"/>
        </w:rPr>
      </w:pPr>
      <w:r w:rsidRPr="00D51CBE">
        <w:rPr>
          <w:szCs w:val="18"/>
        </w:rPr>
        <w:t xml:space="preserve">Measure the vulnerability of the Internet to spoofed source IP address attacks such as DDoS. </w:t>
      </w:r>
    </w:p>
    <w:p w:rsidR="00ED7A74" w:rsidRPr="00D51CBE" w:rsidRDefault="00ED7A74" w:rsidP="00ED7A74">
      <w:pPr>
        <w:pStyle w:val="ListParagraph"/>
        <w:numPr>
          <w:ilvl w:val="0"/>
          <w:numId w:val="45"/>
        </w:numPr>
        <w:spacing w:before="0" w:line="240" w:lineRule="auto"/>
        <w:jc w:val="left"/>
        <w:rPr>
          <w:rFonts w:ascii="Times New Roman" w:hAnsi="Times New Roman" w:cs="Times New Roman"/>
          <w:sz w:val="24"/>
          <w:szCs w:val="24"/>
        </w:rPr>
      </w:pPr>
      <w:r w:rsidRPr="00D51CBE">
        <w:rPr>
          <w:szCs w:val="18"/>
        </w:rPr>
        <w:t>Investigate security measures to protect against spoofed source IP address attacks.</w:t>
      </w:r>
      <w:r w:rsidRPr="00D51CBE">
        <w:rPr>
          <w:rFonts w:ascii="Times New Roman" w:hAnsi="Times New Roman" w:cs="Times New Roman"/>
          <w:sz w:val="24"/>
          <w:szCs w:val="24"/>
        </w:rPr>
        <w:t xml:space="preserve"> </w:t>
      </w:r>
    </w:p>
    <w:p w:rsidR="00ED7A74" w:rsidRDefault="00ED7A74" w:rsidP="00ED7A74">
      <w:pPr>
        <w:spacing w:line="240" w:lineRule="auto"/>
        <w:rPr>
          <w:rFonts w:ascii="Times New Roman" w:hAnsi="Times New Roman" w:cs="Times New Roman"/>
          <w:sz w:val="24"/>
          <w:szCs w:val="24"/>
        </w:rPr>
      </w:pPr>
    </w:p>
    <w:p w:rsidR="00ED7A74" w:rsidRPr="00ED7A74" w:rsidRDefault="00ED7A74" w:rsidP="00ED7A74">
      <w:pPr>
        <w:spacing w:line="240" w:lineRule="auto"/>
        <w:rPr>
          <w:rFonts w:cs="Linux Libertine"/>
          <w:szCs w:val="18"/>
        </w:rPr>
      </w:pPr>
    </w:p>
    <w:p w:rsidR="00682C25" w:rsidRDefault="00682C25" w:rsidP="00682C25"/>
    <w:p w:rsidR="00682C25" w:rsidRPr="006F72B8" w:rsidRDefault="00682C25" w:rsidP="00682C25">
      <w:pPr>
        <w:rPr>
          <w14:ligatures w14:val="standard"/>
        </w:rPr>
      </w:pPr>
      <w:r>
        <w:rPr>
          <w:b/>
          <w:sz w:val="22"/>
        </w:rPr>
        <w:t>2</w:t>
      </w:r>
      <w:r w:rsidRPr="00706922">
        <w:rPr>
          <w:b/>
          <w:sz w:val="22"/>
        </w:rPr>
        <w:t xml:space="preserve">. </w:t>
      </w:r>
      <w:r w:rsidR="00B02189">
        <w:rPr>
          <w:b/>
          <w:sz w:val="22"/>
        </w:rPr>
        <w:t>Approach</w:t>
      </w:r>
    </w:p>
    <w:p w:rsidR="00ED7A74" w:rsidRPr="00D51CBE" w:rsidRDefault="00ED7A74" w:rsidP="00ED7A74">
      <w:pPr>
        <w:pStyle w:val="ListParagraph"/>
        <w:numPr>
          <w:ilvl w:val="0"/>
          <w:numId w:val="46"/>
        </w:numPr>
        <w:spacing w:before="0" w:line="240" w:lineRule="auto"/>
        <w:jc w:val="left"/>
        <w:rPr>
          <w:szCs w:val="18"/>
        </w:rPr>
      </w:pPr>
      <w:r w:rsidRPr="00D51CBE">
        <w:rPr>
          <w:szCs w:val="18"/>
        </w:rPr>
        <w:t xml:space="preserve">Review relevant literature and related work. In particular, this will involve reviewing the use of loops observed in traceroute to infer the ability to spoof and using the </w:t>
      </w:r>
      <w:proofErr w:type="spellStart"/>
      <w:r w:rsidRPr="00D51CBE">
        <w:rPr>
          <w:szCs w:val="18"/>
        </w:rPr>
        <w:t>tracefilter</w:t>
      </w:r>
      <w:proofErr w:type="spellEnd"/>
      <w:r w:rsidRPr="00D51CBE">
        <w:rPr>
          <w:szCs w:val="18"/>
        </w:rPr>
        <w:t xml:space="preserve"> tool to locate SAV filters. </w:t>
      </w:r>
    </w:p>
    <w:p w:rsidR="00ED7A74" w:rsidRPr="00D51CBE" w:rsidRDefault="00ED7A74" w:rsidP="00ED7A74">
      <w:pPr>
        <w:pStyle w:val="ListParagraph"/>
        <w:numPr>
          <w:ilvl w:val="0"/>
          <w:numId w:val="46"/>
        </w:numPr>
        <w:spacing w:before="0" w:line="240" w:lineRule="auto"/>
        <w:jc w:val="left"/>
        <w:rPr>
          <w:szCs w:val="18"/>
        </w:rPr>
      </w:pPr>
      <w:r w:rsidRPr="00D51CBE">
        <w:rPr>
          <w:szCs w:val="18"/>
        </w:rPr>
        <w:t xml:space="preserve">Review statistics summary for the </w:t>
      </w:r>
      <w:proofErr w:type="spellStart"/>
      <w:r w:rsidRPr="00D51CBE">
        <w:rPr>
          <w:szCs w:val="18"/>
        </w:rPr>
        <w:t>Spoofer</w:t>
      </w:r>
      <w:proofErr w:type="spellEnd"/>
      <w:r w:rsidRPr="00D51CBE">
        <w:rPr>
          <w:szCs w:val="18"/>
        </w:rPr>
        <w:t xml:space="preserve"> project and identify trends and patterns in the frequency of successful source IP address spoofing compared to robust source address validation. </w:t>
      </w:r>
    </w:p>
    <w:p w:rsidR="00ED7A74" w:rsidRPr="00D51CBE" w:rsidRDefault="00ED7A74" w:rsidP="00ED7A74">
      <w:pPr>
        <w:pStyle w:val="ListParagraph"/>
        <w:numPr>
          <w:ilvl w:val="1"/>
          <w:numId w:val="46"/>
        </w:numPr>
        <w:spacing w:before="0" w:line="240" w:lineRule="auto"/>
        <w:jc w:val="left"/>
        <w:rPr>
          <w:szCs w:val="18"/>
        </w:rPr>
      </w:pPr>
      <w:r w:rsidRPr="00D51CBE">
        <w:rPr>
          <w:szCs w:val="18"/>
        </w:rPr>
        <w:t>Evaluate statistics by autonomous system, country, and provider.</w:t>
      </w:r>
    </w:p>
    <w:p w:rsidR="00ED7A74" w:rsidRPr="00D51CBE" w:rsidRDefault="00ED7A74" w:rsidP="00ED7A74">
      <w:pPr>
        <w:pStyle w:val="ListParagraph"/>
        <w:numPr>
          <w:ilvl w:val="0"/>
          <w:numId w:val="46"/>
        </w:numPr>
        <w:spacing w:before="0" w:line="240" w:lineRule="auto"/>
        <w:jc w:val="left"/>
        <w:rPr>
          <w:szCs w:val="18"/>
        </w:rPr>
      </w:pPr>
      <w:r w:rsidRPr="00D51CBE">
        <w:rPr>
          <w:szCs w:val="18"/>
        </w:rPr>
        <w:t xml:space="preserve">Replicate previous work by using traceroute data from the Center for Applied Internet Data Analysis (CAIDA) </w:t>
      </w:r>
      <w:proofErr w:type="gramStart"/>
      <w:r w:rsidRPr="00D51CBE">
        <w:rPr>
          <w:szCs w:val="18"/>
        </w:rPr>
        <w:t>on more recent data to infer current ability spoof</w:t>
      </w:r>
      <w:proofErr w:type="gramEnd"/>
      <w:r w:rsidRPr="00D51CBE">
        <w:rPr>
          <w:szCs w:val="18"/>
        </w:rPr>
        <w:t>.</w:t>
      </w:r>
    </w:p>
    <w:p w:rsidR="00ED7A74" w:rsidRPr="00D51CBE" w:rsidRDefault="00ED7A74" w:rsidP="00ED7A74">
      <w:pPr>
        <w:pStyle w:val="ListParagraph"/>
        <w:numPr>
          <w:ilvl w:val="0"/>
          <w:numId w:val="46"/>
        </w:numPr>
        <w:spacing w:before="0" w:line="240" w:lineRule="auto"/>
        <w:jc w:val="left"/>
        <w:rPr>
          <w:szCs w:val="18"/>
        </w:rPr>
      </w:pPr>
      <w:r w:rsidRPr="00D51CBE">
        <w:rPr>
          <w:szCs w:val="18"/>
        </w:rPr>
        <w:t xml:space="preserve">Document results by summarizing the </w:t>
      </w:r>
      <w:proofErr w:type="gramStart"/>
      <w:r w:rsidRPr="00D51CBE">
        <w:rPr>
          <w:szCs w:val="18"/>
        </w:rPr>
        <w:t>current status</w:t>
      </w:r>
      <w:proofErr w:type="gramEnd"/>
      <w:r w:rsidRPr="00D51CBE">
        <w:rPr>
          <w:szCs w:val="18"/>
        </w:rPr>
        <w:t xml:space="preserve"> of the Internet’s vulnerability to IP source address spoofing.</w:t>
      </w:r>
    </w:p>
    <w:p w:rsidR="00ED7A74" w:rsidRPr="00D51CBE" w:rsidRDefault="00ED7A74" w:rsidP="00ED7A74">
      <w:pPr>
        <w:pStyle w:val="ListParagraph"/>
        <w:numPr>
          <w:ilvl w:val="0"/>
          <w:numId w:val="46"/>
        </w:numPr>
        <w:spacing w:before="0" w:line="240" w:lineRule="auto"/>
        <w:jc w:val="left"/>
        <w:rPr>
          <w:szCs w:val="18"/>
        </w:rPr>
      </w:pPr>
      <w:r w:rsidRPr="00D51CBE">
        <w:rPr>
          <w:szCs w:val="18"/>
        </w:rPr>
        <w:t xml:space="preserve">Discuss future work that needs to </w:t>
      </w:r>
      <w:proofErr w:type="gramStart"/>
      <w:r w:rsidRPr="00D51CBE">
        <w:rPr>
          <w:szCs w:val="18"/>
        </w:rPr>
        <w:t>be done</w:t>
      </w:r>
      <w:proofErr w:type="gramEnd"/>
      <w:r w:rsidRPr="00D51CBE">
        <w:rPr>
          <w:szCs w:val="18"/>
        </w:rPr>
        <w:t xml:space="preserve"> in order to protect against IP source address spoofing. </w:t>
      </w:r>
    </w:p>
    <w:p w:rsidR="00ED7A74" w:rsidRPr="00D51CBE" w:rsidRDefault="00ED7A74" w:rsidP="00ED7A74">
      <w:pPr>
        <w:spacing w:line="240" w:lineRule="auto"/>
        <w:jc w:val="left"/>
        <w:rPr>
          <w:rFonts w:cs="Linux Libertine"/>
          <w:szCs w:val="18"/>
        </w:rPr>
      </w:pPr>
    </w:p>
    <w:p w:rsidR="00ED7A74" w:rsidRPr="00D51CBE" w:rsidRDefault="00ED7A74" w:rsidP="00ED7A74">
      <w:pPr>
        <w:spacing w:line="240" w:lineRule="auto"/>
        <w:jc w:val="left"/>
        <w:rPr>
          <w:rFonts w:cs="Linux Libertine"/>
          <w:szCs w:val="18"/>
        </w:rPr>
      </w:pPr>
      <w:proofErr w:type="spellStart"/>
      <w:proofErr w:type="gramStart"/>
      <w:r w:rsidRPr="00D51CBE">
        <w:rPr>
          <w:rFonts w:cs="Linux Libertine"/>
          <w:szCs w:val="18"/>
        </w:rPr>
        <w:t>Resourrces</w:t>
      </w:r>
      <w:proofErr w:type="spellEnd"/>
      <w:r w:rsidRPr="00D51CBE">
        <w:rPr>
          <w:rFonts w:cs="Linux Libertine"/>
          <w:szCs w:val="18"/>
        </w:rPr>
        <w:t xml:space="preserve"> :</w:t>
      </w:r>
      <w:proofErr w:type="gramEnd"/>
    </w:p>
    <w:p w:rsidR="00ED7A74" w:rsidRPr="00D51CBE" w:rsidRDefault="00ED7A74" w:rsidP="00ED7A74">
      <w:pPr>
        <w:spacing w:line="240" w:lineRule="auto"/>
        <w:rPr>
          <w:rFonts w:cs="Linux Libertine"/>
          <w:szCs w:val="18"/>
        </w:rPr>
      </w:pPr>
      <w:r w:rsidRPr="00D51CBE">
        <w:rPr>
          <w:rFonts w:cs="Linux Libertine"/>
          <w:szCs w:val="18"/>
        </w:rPr>
        <w:t>This project may use the following resources and software tools:</w:t>
      </w:r>
    </w:p>
    <w:p w:rsidR="00ED7A74" w:rsidRPr="00D51CBE" w:rsidRDefault="00ED7A74" w:rsidP="00ED7A74">
      <w:pPr>
        <w:pStyle w:val="ListParagraph"/>
        <w:numPr>
          <w:ilvl w:val="0"/>
          <w:numId w:val="47"/>
        </w:numPr>
        <w:spacing w:before="0" w:line="240" w:lineRule="auto"/>
        <w:jc w:val="left"/>
        <w:rPr>
          <w:szCs w:val="18"/>
        </w:rPr>
      </w:pPr>
      <w:proofErr w:type="spellStart"/>
      <w:r w:rsidRPr="00D51CBE">
        <w:rPr>
          <w:b/>
          <w:szCs w:val="18"/>
        </w:rPr>
        <w:t>Spoofer</w:t>
      </w:r>
      <w:proofErr w:type="spellEnd"/>
      <w:r w:rsidRPr="00D51CBE">
        <w:rPr>
          <w:szCs w:val="18"/>
        </w:rPr>
        <w:t xml:space="preserve">: Client tool that sends </w:t>
      </w:r>
      <w:proofErr w:type="gramStart"/>
      <w:r w:rsidRPr="00D51CBE">
        <w:rPr>
          <w:szCs w:val="18"/>
        </w:rPr>
        <w:t>a spoofed UDP packets</w:t>
      </w:r>
      <w:proofErr w:type="gramEnd"/>
      <w:r w:rsidRPr="00D51CBE">
        <w:rPr>
          <w:szCs w:val="18"/>
        </w:rPr>
        <w:t xml:space="preserve"> to dedicated servers to test the prevalence of effective source address validation. </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Traceroute</w:t>
      </w:r>
      <w:r w:rsidRPr="00D51CBE">
        <w:rPr>
          <w:szCs w:val="18"/>
        </w:rPr>
        <w:t xml:space="preserve">: Client tool that </w:t>
      </w:r>
      <w:proofErr w:type="gramStart"/>
      <w:r w:rsidRPr="00D51CBE">
        <w:rPr>
          <w:szCs w:val="18"/>
        </w:rPr>
        <w:t>has been used</w:t>
      </w:r>
      <w:proofErr w:type="gramEnd"/>
      <w:r w:rsidRPr="00D51CBE">
        <w:rPr>
          <w:szCs w:val="18"/>
        </w:rPr>
        <w:t xml:space="preserve"> to infer ability to spoof in previous related work.</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lastRenderedPageBreak/>
        <w:t>Wireshark</w:t>
      </w:r>
      <w:r w:rsidRPr="00D51CBE">
        <w:rPr>
          <w:szCs w:val="18"/>
        </w:rPr>
        <w:t>: Software tool that is used to analyze network traffic</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Center for Applied Internet Data Analysis (CAIDA) IPv4 routed /24 topology dataset</w:t>
      </w:r>
      <w:r w:rsidRPr="00D51CBE">
        <w:rPr>
          <w:szCs w:val="18"/>
        </w:rPr>
        <w:t>: Dataset collected by CAIDA’s ongoing traceroute measurements for /24 prefix IP addresses</w:t>
      </w:r>
    </w:p>
    <w:p w:rsidR="00ED7A74" w:rsidRPr="00D51CBE" w:rsidRDefault="00ED7A74" w:rsidP="00ED7A74">
      <w:pPr>
        <w:pStyle w:val="ListParagraph"/>
        <w:numPr>
          <w:ilvl w:val="0"/>
          <w:numId w:val="47"/>
        </w:numPr>
        <w:spacing w:before="0" w:line="240" w:lineRule="auto"/>
        <w:jc w:val="left"/>
        <w:rPr>
          <w:szCs w:val="18"/>
        </w:rPr>
      </w:pPr>
      <w:r w:rsidRPr="00D51CBE">
        <w:rPr>
          <w:b/>
          <w:szCs w:val="18"/>
        </w:rPr>
        <w:t>Scamper</w:t>
      </w:r>
      <w:r w:rsidRPr="00D51CBE">
        <w:rPr>
          <w:szCs w:val="18"/>
        </w:rPr>
        <w:t>: Traceroute tool used by CAIDA to collect data into wart files.</w:t>
      </w:r>
    </w:p>
    <w:p w:rsidR="00ED7A74" w:rsidRPr="00D51CBE" w:rsidRDefault="00ED7A74" w:rsidP="00ED7A74">
      <w:pPr>
        <w:pStyle w:val="ListParagraph"/>
        <w:numPr>
          <w:ilvl w:val="0"/>
          <w:numId w:val="47"/>
        </w:numPr>
        <w:spacing w:before="0" w:line="240" w:lineRule="auto"/>
        <w:jc w:val="left"/>
        <w:rPr>
          <w:szCs w:val="18"/>
        </w:rPr>
      </w:pPr>
      <w:proofErr w:type="spellStart"/>
      <w:r w:rsidRPr="00D51CBE">
        <w:rPr>
          <w:b/>
          <w:szCs w:val="18"/>
        </w:rPr>
        <w:t>Pywarts</w:t>
      </w:r>
      <w:proofErr w:type="spellEnd"/>
      <w:r w:rsidRPr="00D51CBE">
        <w:rPr>
          <w:szCs w:val="18"/>
        </w:rPr>
        <w:t>: Python library for parsing warts files output by Scamper.</w:t>
      </w:r>
      <w:bookmarkStart w:id="0" w:name="_GoBack"/>
      <w:bookmarkEnd w:id="0"/>
    </w:p>
    <w:p w:rsidR="00ED7A74" w:rsidRPr="00ED7A74" w:rsidRDefault="00ED7A74" w:rsidP="00ED7A74">
      <w:pPr>
        <w:spacing w:line="240" w:lineRule="auto"/>
        <w:jc w:val="left"/>
        <w:rPr>
          <w:rFonts w:ascii="Times New Roman" w:hAnsi="Times New Roman" w:cs="Times New Roman"/>
          <w:sz w:val="24"/>
          <w:szCs w:val="24"/>
        </w:rPr>
      </w:pPr>
    </w:p>
    <w:p w:rsidR="00682C25" w:rsidRDefault="00682C25" w:rsidP="0095257B">
      <w:pPr>
        <w:rPr>
          <w:b/>
          <w:sz w:val="22"/>
        </w:rPr>
      </w:pPr>
    </w:p>
    <w:p w:rsidR="00682C25" w:rsidRPr="006F72B8" w:rsidRDefault="00682C25" w:rsidP="00682C25">
      <w:pPr>
        <w:rPr>
          <w14:ligatures w14:val="standard"/>
        </w:rPr>
      </w:pPr>
      <w:r>
        <w:rPr>
          <w:b/>
          <w:sz w:val="22"/>
        </w:rPr>
        <w:t>3</w:t>
      </w:r>
      <w:r w:rsidRPr="00706922">
        <w:rPr>
          <w:b/>
          <w:sz w:val="22"/>
        </w:rPr>
        <w:t xml:space="preserve">. </w:t>
      </w:r>
      <w:r w:rsidR="00B02189">
        <w:rPr>
          <w:b/>
          <w:sz w:val="22"/>
        </w:rPr>
        <w:t>Evaluation Results</w:t>
      </w:r>
    </w:p>
    <w:p w:rsidR="00B02189" w:rsidRDefault="00B02189" w:rsidP="0095257B">
      <w:r>
        <w:t>…</w:t>
      </w:r>
    </w:p>
    <w:p w:rsidR="00682C25" w:rsidRDefault="00682C25" w:rsidP="0095257B"/>
    <w:p w:rsidR="00682C25" w:rsidRPr="006F72B8" w:rsidRDefault="00682C25" w:rsidP="00682C25">
      <w:pPr>
        <w:rPr>
          <w14:ligatures w14:val="standard"/>
        </w:rPr>
      </w:pPr>
      <w:r>
        <w:rPr>
          <w:b/>
          <w:sz w:val="22"/>
        </w:rPr>
        <w:t>4</w:t>
      </w:r>
      <w:r w:rsidRPr="00706922">
        <w:rPr>
          <w:b/>
          <w:sz w:val="22"/>
        </w:rPr>
        <w:t xml:space="preserve">. </w:t>
      </w:r>
      <w:r w:rsidR="00B02189">
        <w:rPr>
          <w:b/>
          <w:sz w:val="22"/>
        </w:rPr>
        <w:t>Conclusion and Future Work</w:t>
      </w:r>
    </w:p>
    <w:p w:rsidR="00B02189" w:rsidRDefault="00B02189" w:rsidP="00E37C09">
      <w:r>
        <w:t>…</w:t>
      </w:r>
    </w:p>
    <w:p w:rsidR="000E4240" w:rsidRDefault="000E4240" w:rsidP="000E4240">
      <w:pPr>
        <w:rPr>
          <w:szCs w:val="18"/>
          <w14:ligatures w14:val="standard"/>
        </w:rPr>
      </w:pPr>
    </w:p>
    <w:p w:rsidR="000E4240" w:rsidRDefault="00DE1740" w:rsidP="00207FD3">
      <w:r w:rsidRPr="000E4240">
        <w:rPr>
          <w:b/>
          <w:sz w:val="22"/>
        </w:rPr>
        <w:t>A</w:t>
      </w:r>
      <w:r w:rsidR="00447741">
        <w:rPr>
          <w:b/>
          <w:sz w:val="22"/>
        </w:rPr>
        <w:t>CKNOWLEDGEMENTS</w:t>
      </w:r>
    </w:p>
    <w:p w:rsidR="00DE1740" w:rsidRPr="006F72B8" w:rsidRDefault="004226B2" w:rsidP="00207FD3">
      <w:pPr>
        <w:rPr>
          <w:b/>
          <w14:ligatures w14:val="standard"/>
        </w:rPr>
      </w:pPr>
      <w:r>
        <w:t>I</w:t>
      </w:r>
      <w:r w:rsidR="002F3DEC" w:rsidRPr="006F72B8">
        <w:t xml:space="preserve"> would like to thank Dr. </w:t>
      </w:r>
      <w:proofErr w:type="spellStart"/>
      <w:r w:rsidR="002F3DEC" w:rsidRPr="006F72B8">
        <w:t>Chandan</w:t>
      </w:r>
      <w:proofErr w:type="spellEnd"/>
      <w:r w:rsidR="002F3DEC" w:rsidRPr="006F72B8">
        <w:t xml:space="preserve"> Reddy for </w:t>
      </w:r>
      <w:r w:rsidR="00934F65">
        <w:t>presenting</w:t>
      </w:r>
      <w:r w:rsidR="00EF14CF">
        <w:t xml:space="preserve"> </w:t>
      </w:r>
      <w:r w:rsidR="00C348B2">
        <w:t xml:space="preserve">the opportunity to engage in this </w:t>
      </w:r>
      <w:r>
        <w:t>critical review</w:t>
      </w:r>
      <w:r w:rsidR="00C348B2">
        <w:t>.</w:t>
      </w:r>
      <w:r w:rsidR="00C143F6">
        <w:t xml:space="preserve"> </w:t>
      </w:r>
      <w:r>
        <w:t>I</w:t>
      </w:r>
      <w:r w:rsidR="00C143F6">
        <w:t xml:space="preserve"> would also like to thank Dr. </w:t>
      </w:r>
      <w:proofErr w:type="spellStart"/>
      <w:r w:rsidR="00C143F6">
        <w:t>Vignesh</w:t>
      </w:r>
      <w:proofErr w:type="spellEnd"/>
      <w:r w:rsidR="00C143F6">
        <w:t xml:space="preserve"> </w:t>
      </w:r>
      <w:proofErr w:type="spellStart"/>
      <w:r w:rsidR="00C143F6">
        <w:t>Subbian</w:t>
      </w:r>
      <w:proofErr w:type="spellEnd"/>
      <w:r w:rsidR="00C143F6">
        <w:t xml:space="preserve"> for </w:t>
      </w:r>
      <w:r>
        <w:t>linking me to the RETAIN paper for analysis and research</w:t>
      </w:r>
      <w:r w:rsidR="00C143F6">
        <w:t xml:space="preserve">. </w:t>
      </w:r>
    </w:p>
    <w:p w:rsidR="0007392C" w:rsidRPr="006F72B8" w:rsidRDefault="00AA5BF1" w:rsidP="00AA5BF1">
      <w:pPr>
        <w:pStyle w:val="ReferenceHead"/>
        <w:rPr>
          <w14:ligatures w14:val="standard"/>
        </w:rPr>
      </w:pPr>
      <w:r w:rsidRPr="006F72B8">
        <w:rPr>
          <w14:ligatures w14:val="standard"/>
        </w:rPr>
        <w:t>REFERENCES</w:t>
      </w:r>
    </w:p>
    <w:p w:rsidR="002446AF" w:rsidRDefault="002446AF" w:rsidP="00537C51">
      <w:pPr>
        <w:spacing w:line="259" w:lineRule="auto"/>
        <w:ind w:left="360" w:hanging="360"/>
        <w:jc w:val="left"/>
        <w:rPr>
          <w:sz w:val="14"/>
          <w:szCs w:val="14"/>
          <w:shd w:val="clear" w:color="auto" w:fill="FFFFFF"/>
        </w:rPr>
      </w:pPr>
      <w:r>
        <w:rPr>
          <w:sz w:val="14"/>
          <w:szCs w:val="14"/>
          <w:shd w:val="clear" w:color="auto" w:fill="FFFFFF"/>
        </w:rPr>
        <w:t xml:space="preserve">[1] </w:t>
      </w:r>
      <w:proofErr w:type="spellStart"/>
      <w:r>
        <w:rPr>
          <w:sz w:val="14"/>
          <w:szCs w:val="14"/>
          <w:shd w:val="clear" w:color="auto" w:fill="FFFFFF"/>
        </w:rPr>
        <w:t>Rajkomar</w:t>
      </w:r>
      <w:proofErr w:type="spellEnd"/>
      <w:r>
        <w:rPr>
          <w:sz w:val="14"/>
          <w:szCs w:val="14"/>
          <w:shd w:val="clear" w:color="auto" w:fill="FFFFFF"/>
        </w:rPr>
        <w:t xml:space="preserve">, A. et al. 2018. Scalable and accurate deep learning with electronic health records. </w:t>
      </w:r>
      <w:r w:rsidRPr="002446AF">
        <w:rPr>
          <w:i/>
          <w:sz w:val="14"/>
          <w:szCs w:val="14"/>
          <w:shd w:val="clear" w:color="auto" w:fill="FFFFFF"/>
        </w:rPr>
        <w:t>Nature Partner Journals</w:t>
      </w:r>
    </w:p>
    <w:sectPr w:rsidR="002446AF"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C7F" w:rsidRDefault="00AA3C7F">
      <w:r>
        <w:separator/>
      </w:r>
    </w:p>
  </w:endnote>
  <w:endnote w:type="continuationSeparator" w:id="0">
    <w:p w:rsidR="00AA3C7F" w:rsidRDefault="00AA3C7F">
      <w:r>
        <w:continuationSeparator/>
      </w:r>
    </w:p>
  </w:endnote>
  <w:endnote w:type="continuationNotice" w:id="1">
    <w:p w:rsidR="00AA3C7F" w:rsidRDefault="00AA3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F7" w:rsidRPr="00586A35" w:rsidRDefault="005672F7" w:rsidP="00586A35">
    <w:pPr>
      <w:pStyle w:val="Footer"/>
      <w:rPr>
        <w:rStyle w:val="PageNumber"/>
        <w:rFonts w:ascii="Linux Biolinum" w:hAnsi="Linux Biolinum" w:cs="Linux Biolinum"/>
      </w:rPr>
    </w:pPr>
  </w:p>
  <w:p w:rsidR="005672F7" w:rsidRPr="00586A35" w:rsidRDefault="005672F7"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F7" w:rsidRPr="00586A35" w:rsidRDefault="005672F7">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C7F" w:rsidRDefault="00AA3C7F">
      <w:r>
        <w:separator/>
      </w:r>
    </w:p>
  </w:footnote>
  <w:footnote w:type="continuationSeparator" w:id="0">
    <w:p w:rsidR="00AA3C7F" w:rsidRDefault="00AA3C7F">
      <w:r>
        <w:continuationSeparator/>
      </w:r>
    </w:p>
  </w:footnote>
  <w:footnote w:type="continuationNotice" w:id="1">
    <w:p w:rsidR="00AA3C7F" w:rsidRDefault="00AA3C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5672F7" w:rsidRPr="00586A35" w:rsidTr="00586A35">
      <w:tc>
        <w:tcPr>
          <w:tcW w:w="2500" w:type="pct"/>
          <w:vAlign w:val="center"/>
        </w:tcPr>
        <w:p w:rsidR="005672F7" w:rsidRPr="00586A35" w:rsidRDefault="005672F7" w:rsidP="00586A35">
          <w:pPr>
            <w:pStyle w:val="Header"/>
            <w:tabs>
              <w:tab w:val="clear" w:pos="4320"/>
              <w:tab w:val="clear" w:pos="8640"/>
            </w:tabs>
            <w:jc w:val="left"/>
            <w:rPr>
              <w:rFonts w:ascii="Linux Biolinum" w:hAnsi="Linux Biolinum" w:cs="Linux Biolinum"/>
            </w:rPr>
          </w:pPr>
        </w:p>
      </w:tc>
      <w:tc>
        <w:tcPr>
          <w:tcW w:w="2500" w:type="pct"/>
          <w:vAlign w:val="center"/>
        </w:tcPr>
        <w:p w:rsidR="005672F7" w:rsidRPr="00586A35" w:rsidRDefault="00BE15C0" w:rsidP="00BE15C0">
          <w:pPr>
            <w:pStyle w:val="Header"/>
            <w:tabs>
              <w:tab w:val="clear" w:pos="4320"/>
              <w:tab w:val="clear" w:pos="8640"/>
            </w:tabs>
            <w:jc w:val="right"/>
            <w:rPr>
              <w:rFonts w:ascii="Linux Biolinum" w:hAnsi="Linux Biolinum" w:cs="Linux Biolinum"/>
            </w:rPr>
          </w:pPr>
          <w:r>
            <w:rPr>
              <w:rFonts w:ascii="Linux Biolinum" w:hAnsi="Linux Biolinum" w:cs="Linux Biolinum"/>
            </w:rPr>
            <w:t>McCullen</w:t>
          </w:r>
          <w:r w:rsidR="005672F7" w:rsidRPr="00586A35">
            <w:rPr>
              <w:rFonts w:ascii="Linux Biolinum" w:hAnsi="Linux Biolinum" w:cs="Linux Biolinum"/>
            </w:rPr>
            <w:t>.</w:t>
          </w:r>
        </w:p>
      </w:tc>
    </w:tr>
  </w:tbl>
  <w:p w:rsidR="005672F7" w:rsidRPr="00586A35" w:rsidRDefault="005672F7"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5672F7" w:rsidRPr="00586A35" w:rsidTr="00586A35">
      <w:tc>
        <w:tcPr>
          <w:tcW w:w="2500" w:type="pct"/>
          <w:vAlign w:val="center"/>
        </w:tcPr>
        <w:p w:rsidR="005672F7" w:rsidRPr="00586A35" w:rsidRDefault="005672F7" w:rsidP="00586A35">
          <w:pPr>
            <w:pStyle w:val="Header"/>
            <w:tabs>
              <w:tab w:val="clear" w:pos="4320"/>
              <w:tab w:val="clear" w:pos="8640"/>
            </w:tabs>
            <w:jc w:val="left"/>
            <w:rPr>
              <w:rFonts w:ascii="Linux Biolinum" w:hAnsi="Linux Biolinum" w:cs="Linux Biolinum"/>
            </w:rPr>
          </w:pPr>
        </w:p>
      </w:tc>
      <w:tc>
        <w:tcPr>
          <w:tcW w:w="2500" w:type="pct"/>
          <w:vAlign w:val="center"/>
        </w:tcPr>
        <w:p w:rsidR="005672F7" w:rsidRPr="00586A35" w:rsidRDefault="00BE15C0" w:rsidP="00BE15C0">
          <w:pPr>
            <w:pStyle w:val="Header"/>
            <w:tabs>
              <w:tab w:val="clear" w:pos="4320"/>
              <w:tab w:val="clear" w:pos="8640"/>
            </w:tabs>
            <w:jc w:val="right"/>
            <w:rPr>
              <w:rFonts w:ascii="Linux Biolinum" w:hAnsi="Linux Biolinum" w:cs="Linux Biolinum"/>
            </w:rPr>
          </w:pPr>
          <w:r>
            <w:rPr>
              <w:rFonts w:ascii="Linux Biolinum" w:hAnsi="Linux Biolinum" w:cs="Linux Biolinum"/>
            </w:rPr>
            <w:t>McCullen</w:t>
          </w:r>
          <w:r w:rsidR="005672F7">
            <w:rPr>
              <w:rFonts w:ascii="Linux Biolinum" w:hAnsi="Linux Biolinum" w:cs="Linux Biolinum"/>
            </w:rPr>
            <w:t>.</w:t>
          </w:r>
        </w:p>
      </w:tc>
    </w:tr>
  </w:tbl>
  <w:p w:rsidR="005672F7" w:rsidRPr="00586A35" w:rsidRDefault="005672F7"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EB9488A"/>
    <w:multiLevelType w:val="hybridMultilevel"/>
    <w:tmpl w:val="9C8AC7DC"/>
    <w:lvl w:ilvl="0" w:tplc="9B966A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BB11D1"/>
    <w:multiLevelType w:val="multilevel"/>
    <w:tmpl w:val="5026108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9D3D03"/>
    <w:multiLevelType w:val="hybridMultilevel"/>
    <w:tmpl w:val="C50E5E86"/>
    <w:lvl w:ilvl="0" w:tplc="432EA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4F6E40"/>
    <w:multiLevelType w:val="hybridMultilevel"/>
    <w:tmpl w:val="CBEEE900"/>
    <w:lvl w:ilvl="0" w:tplc="49082A26">
      <w:start w:val="1"/>
      <w:numFmt w:val="decimal"/>
      <w:pStyle w:val="Head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5F11577"/>
    <w:multiLevelType w:val="hybridMultilevel"/>
    <w:tmpl w:val="F19E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4" w15:restartNumberingAfterBreak="0">
    <w:nsid w:val="4FDF621D"/>
    <w:multiLevelType w:val="hybridMultilevel"/>
    <w:tmpl w:val="7256B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A400862"/>
    <w:multiLevelType w:val="hybridMultilevel"/>
    <w:tmpl w:val="C0BE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D7C15"/>
    <w:multiLevelType w:val="hybridMultilevel"/>
    <w:tmpl w:val="02BC29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FB738AA"/>
    <w:multiLevelType w:val="hybridMultilevel"/>
    <w:tmpl w:val="CCCAE604"/>
    <w:lvl w:ilvl="0" w:tplc="98045600">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6797DAD"/>
    <w:multiLevelType w:val="hybridMultilevel"/>
    <w:tmpl w:val="05B09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8E159A9"/>
    <w:multiLevelType w:val="hybridMultilevel"/>
    <w:tmpl w:val="822E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5204D3"/>
    <w:multiLevelType w:val="hybridMultilevel"/>
    <w:tmpl w:val="50C87BEE"/>
    <w:lvl w:ilvl="0" w:tplc="F0D4A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EE80C58"/>
    <w:multiLevelType w:val="hybridMultilevel"/>
    <w:tmpl w:val="88C8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C00D25"/>
    <w:multiLevelType w:val="hybridMultilevel"/>
    <w:tmpl w:val="111E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704D0A"/>
    <w:multiLevelType w:val="hybridMultilevel"/>
    <w:tmpl w:val="4C04BAEE"/>
    <w:lvl w:ilvl="0" w:tplc="874E62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B4E08"/>
    <w:multiLevelType w:val="hybridMultilevel"/>
    <w:tmpl w:val="9F32D5D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4" w15:restartNumberingAfterBreak="0">
    <w:nsid w:val="7A7D666D"/>
    <w:multiLevelType w:val="hybridMultilevel"/>
    <w:tmpl w:val="4C34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6"/>
  </w:num>
  <w:num w:numId="3">
    <w:abstractNumId w:val="10"/>
  </w:num>
  <w:num w:numId="4">
    <w:abstractNumId w:val="38"/>
  </w:num>
  <w:num w:numId="5">
    <w:abstractNumId w:val="23"/>
  </w:num>
  <w:num w:numId="6">
    <w:abstractNumId w:val="18"/>
  </w:num>
  <w:num w:numId="7">
    <w:abstractNumId w:val="34"/>
  </w:num>
  <w:num w:numId="8">
    <w:abstractNumId w:val="26"/>
  </w:num>
  <w:num w:numId="9">
    <w:abstractNumId w:val="3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1"/>
  </w:num>
  <w:num w:numId="22">
    <w:abstractNumId w:val="45"/>
  </w:num>
  <w:num w:numId="23">
    <w:abstractNumId w:val="15"/>
  </w:num>
  <w:num w:numId="24">
    <w:abstractNumId w:val="36"/>
  </w:num>
  <w:num w:numId="25">
    <w:abstractNumId w:val="30"/>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3"/>
  </w:num>
  <w:num w:numId="31">
    <w:abstractNumId w:val="12"/>
  </w:num>
  <w:num w:numId="32">
    <w:abstractNumId w:val="35"/>
  </w:num>
  <w:num w:numId="33">
    <w:abstractNumId w:val="37"/>
  </w:num>
  <w:num w:numId="34">
    <w:abstractNumId w:val="39"/>
  </w:num>
  <w:num w:numId="35">
    <w:abstractNumId w:val="40"/>
  </w:num>
  <w:num w:numId="36">
    <w:abstractNumId w:val="17"/>
  </w:num>
  <w:num w:numId="37">
    <w:abstractNumId w:val="29"/>
  </w:num>
  <w:num w:numId="38">
    <w:abstractNumId w:val="11"/>
  </w:num>
  <w:num w:numId="39">
    <w:abstractNumId w:val="14"/>
  </w:num>
  <w:num w:numId="40">
    <w:abstractNumId w:val="41"/>
  </w:num>
  <w:num w:numId="41">
    <w:abstractNumId w:val="42"/>
  </w:num>
  <w:num w:numId="42">
    <w:abstractNumId w:val="44"/>
  </w:num>
  <w:num w:numId="43">
    <w:abstractNumId w:val="19"/>
  </w:num>
  <w:num w:numId="44">
    <w:abstractNumId w:val="27"/>
  </w:num>
  <w:num w:numId="45">
    <w:abstractNumId w:val="33"/>
  </w:num>
  <w:num w:numId="46">
    <w:abstractNumId w:val="28"/>
  </w:num>
  <w:num w:numId="47">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19C1"/>
    <w:rsid w:val="00005038"/>
    <w:rsid w:val="0000598B"/>
    <w:rsid w:val="00006E9C"/>
    <w:rsid w:val="00007D85"/>
    <w:rsid w:val="0001238D"/>
    <w:rsid w:val="000135AD"/>
    <w:rsid w:val="00014E43"/>
    <w:rsid w:val="00015CFE"/>
    <w:rsid w:val="00015D6D"/>
    <w:rsid w:val="00020970"/>
    <w:rsid w:val="000235A9"/>
    <w:rsid w:val="00023932"/>
    <w:rsid w:val="00024256"/>
    <w:rsid w:val="0002665D"/>
    <w:rsid w:val="00026B2D"/>
    <w:rsid w:val="00030217"/>
    <w:rsid w:val="00031B57"/>
    <w:rsid w:val="00031BBC"/>
    <w:rsid w:val="000322FD"/>
    <w:rsid w:val="00032B77"/>
    <w:rsid w:val="00033190"/>
    <w:rsid w:val="00035FAD"/>
    <w:rsid w:val="0003635F"/>
    <w:rsid w:val="00041330"/>
    <w:rsid w:val="0004137C"/>
    <w:rsid w:val="00041E89"/>
    <w:rsid w:val="00043DE8"/>
    <w:rsid w:val="00045078"/>
    <w:rsid w:val="00045252"/>
    <w:rsid w:val="00046019"/>
    <w:rsid w:val="00046C27"/>
    <w:rsid w:val="00047398"/>
    <w:rsid w:val="00047452"/>
    <w:rsid w:val="00047EDB"/>
    <w:rsid w:val="00050EEF"/>
    <w:rsid w:val="00052609"/>
    <w:rsid w:val="00052A1A"/>
    <w:rsid w:val="00052C34"/>
    <w:rsid w:val="00056498"/>
    <w:rsid w:val="00056777"/>
    <w:rsid w:val="00056DAC"/>
    <w:rsid w:val="0005727D"/>
    <w:rsid w:val="000617A4"/>
    <w:rsid w:val="00062D29"/>
    <w:rsid w:val="00063C1E"/>
    <w:rsid w:val="00065464"/>
    <w:rsid w:val="000713CD"/>
    <w:rsid w:val="00072E69"/>
    <w:rsid w:val="0007392C"/>
    <w:rsid w:val="000739F9"/>
    <w:rsid w:val="00073F75"/>
    <w:rsid w:val="00075184"/>
    <w:rsid w:val="00077680"/>
    <w:rsid w:val="00077A71"/>
    <w:rsid w:val="000808DC"/>
    <w:rsid w:val="00080E27"/>
    <w:rsid w:val="000819C0"/>
    <w:rsid w:val="000824A3"/>
    <w:rsid w:val="00082940"/>
    <w:rsid w:val="00082D67"/>
    <w:rsid w:val="0008431E"/>
    <w:rsid w:val="000847D6"/>
    <w:rsid w:val="000854D9"/>
    <w:rsid w:val="00085799"/>
    <w:rsid w:val="00085951"/>
    <w:rsid w:val="00087591"/>
    <w:rsid w:val="000902AF"/>
    <w:rsid w:val="00091F67"/>
    <w:rsid w:val="000920CC"/>
    <w:rsid w:val="00092A69"/>
    <w:rsid w:val="00092B48"/>
    <w:rsid w:val="000A0DE4"/>
    <w:rsid w:val="000B44F7"/>
    <w:rsid w:val="000B4FE1"/>
    <w:rsid w:val="000B6580"/>
    <w:rsid w:val="000C050B"/>
    <w:rsid w:val="000C0B13"/>
    <w:rsid w:val="000C5C12"/>
    <w:rsid w:val="000C68A1"/>
    <w:rsid w:val="000D0CAA"/>
    <w:rsid w:val="000D357B"/>
    <w:rsid w:val="000D39FF"/>
    <w:rsid w:val="000D5AB4"/>
    <w:rsid w:val="000D64EC"/>
    <w:rsid w:val="000D7C50"/>
    <w:rsid w:val="000E0540"/>
    <w:rsid w:val="000E118B"/>
    <w:rsid w:val="000E1787"/>
    <w:rsid w:val="000E278E"/>
    <w:rsid w:val="000E4240"/>
    <w:rsid w:val="000E42E6"/>
    <w:rsid w:val="000E52DA"/>
    <w:rsid w:val="000E57B3"/>
    <w:rsid w:val="000E7095"/>
    <w:rsid w:val="000E78D9"/>
    <w:rsid w:val="000E7A87"/>
    <w:rsid w:val="000F03CD"/>
    <w:rsid w:val="000F07BD"/>
    <w:rsid w:val="000F5942"/>
    <w:rsid w:val="000F6090"/>
    <w:rsid w:val="00100599"/>
    <w:rsid w:val="00102E17"/>
    <w:rsid w:val="00103670"/>
    <w:rsid w:val="001041A3"/>
    <w:rsid w:val="00104658"/>
    <w:rsid w:val="0010534D"/>
    <w:rsid w:val="00105901"/>
    <w:rsid w:val="0011028D"/>
    <w:rsid w:val="00111CC3"/>
    <w:rsid w:val="00112440"/>
    <w:rsid w:val="00113FB7"/>
    <w:rsid w:val="0012026C"/>
    <w:rsid w:val="0012124A"/>
    <w:rsid w:val="00122E09"/>
    <w:rsid w:val="00123732"/>
    <w:rsid w:val="00123F91"/>
    <w:rsid w:val="00123FEF"/>
    <w:rsid w:val="0012500D"/>
    <w:rsid w:val="001254E6"/>
    <w:rsid w:val="00125AC6"/>
    <w:rsid w:val="00126D25"/>
    <w:rsid w:val="00127D30"/>
    <w:rsid w:val="0013113A"/>
    <w:rsid w:val="001314CF"/>
    <w:rsid w:val="0013534F"/>
    <w:rsid w:val="001363F5"/>
    <w:rsid w:val="00140B85"/>
    <w:rsid w:val="00140C02"/>
    <w:rsid w:val="00140F0F"/>
    <w:rsid w:val="00141755"/>
    <w:rsid w:val="00141A17"/>
    <w:rsid w:val="0014244B"/>
    <w:rsid w:val="00142FEA"/>
    <w:rsid w:val="00144873"/>
    <w:rsid w:val="00144C8E"/>
    <w:rsid w:val="001453E7"/>
    <w:rsid w:val="00145419"/>
    <w:rsid w:val="00145486"/>
    <w:rsid w:val="00145B4F"/>
    <w:rsid w:val="00145B65"/>
    <w:rsid w:val="00146F96"/>
    <w:rsid w:val="00147230"/>
    <w:rsid w:val="001519BC"/>
    <w:rsid w:val="00152510"/>
    <w:rsid w:val="001535D7"/>
    <w:rsid w:val="00154074"/>
    <w:rsid w:val="0015431A"/>
    <w:rsid w:val="001544A6"/>
    <w:rsid w:val="00156546"/>
    <w:rsid w:val="001566AE"/>
    <w:rsid w:val="00157ED8"/>
    <w:rsid w:val="00164F2B"/>
    <w:rsid w:val="00165983"/>
    <w:rsid w:val="0016686E"/>
    <w:rsid w:val="00167564"/>
    <w:rsid w:val="00171086"/>
    <w:rsid w:val="0017359A"/>
    <w:rsid w:val="00173CC1"/>
    <w:rsid w:val="001746DD"/>
    <w:rsid w:val="001751F7"/>
    <w:rsid w:val="0017755B"/>
    <w:rsid w:val="00180FB2"/>
    <w:rsid w:val="001811A3"/>
    <w:rsid w:val="00181B78"/>
    <w:rsid w:val="001869B8"/>
    <w:rsid w:val="00190787"/>
    <w:rsid w:val="00192E13"/>
    <w:rsid w:val="00193445"/>
    <w:rsid w:val="00194A82"/>
    <w:rsid w:val="001961CD"/>
    <w:rsid w:val="001A06AF"/>
    <w:rsid w:val="001A1335"/>
    <w:rsid w:val="001A24AD"/>
    <w:rsid w:val="001A3104"/>
    <w:rsid w:val="001A43B1"/>
    <w:rsid w:val="001A71BB"/>
    <w:rsid w:val="001A7F66"/>
    <w:rsid w:val="001B0D6A"/>
    <w:rsid w:val="001B29D6"/>
    <w:rsid w:val="001B397B"/>
    <w:rsid w:val="001B4BA2"/>
    <w:rsid w:val="001B5379"/>
    <w:rsid w:val="001B743A"/>
    <w:rsid w:val="001B787B"/>
    <w:rsid w:val="001B787F"/>
    <w:rsid w:val="001C0593"/>
    <w:rsid w:val="001C38FA"/>
    <w:rsid w:val="001C700C"/>
    <w:rsid w:val="001C796D"/>
    <w:rsid w:val="001D0886"/>
    <w:rsid w:val="001D11EA"/>
    <w:rsid w:val="001D5887"/>
    <w:rsid w:val="001D604E"/>
    <w:rsid w:val="001E2720"/>
    <w:rsid w:val="001E4E45"/>
    <w:rsid w:val="001E63A6"/>
    <w:rsid w:val="001E6747"/>
    <w:rsid w:val="001E71D7"/>
    <w:rsid w:val="001F2D7C"/>
    <w:rsid w:val="001F3763"/>
    <w:rsid w:val="001F3A34"/>
    <w:rsid w:val="001F3F74"/>
    <w:rsid w:val="001F45C2"/>
    <w:rsid w:val="001F5AD0"/>
    <w:rsid w:val="0020294A"/>
    <w:rsid w:val="00203141"/>
    <w:rsid w:val="0020348E"/>
    <w:rsid w:val="00204190"/>
    <w:rsid w:val="00205C03"/>
    <w:rsid w:val="00205E07"/>
    <w:rsid w:val="002062A5"/>
    <w:rsid w:val="00207FD3"/>
    <w:rsid w:val="00211D0C"/>
    <w:rsid w:val="00220627"/>
    <w:rsid w:val="00220963"/>
    <w:rsid w:val="00220E91"/>
    <w:rsid w:val="002214AF"/>
    <w:rsid w:val="002229EB"/>
    <w:rsid w:val="002233F8"/>
    <w:rsid w:val="00224CC7"/>
    <w:rsid w:val="002331B5"/>
    <w:rsid w:val="002346E1"/>
    <w:rsid w:val="00235E87"/>
    <w:rsid w:val="00236B95"/>
    <w:rsid w:val="002402DC"/>
    <w:rsid w:val="00240553"/>
    <w:rsid w:val="00240A7B"/>
    <w:rsid w:val="00242CC0"/>
    <w:rsid w:val="002433CF"/>
    <w:rsid w:val="002446AF"/>
    <w:rsid w:val="00245119"/>
    <w:rsid w:val="00245304"/>
    <w:rsid w:val="002466E9"/>
    <w:rsid w:val="0024689E"/>
    <w:rsid w:val="0024780B"/>
    <w:rsid w:val="00247A2A"/>
    <w:rsid w:val="00250963"/>
    <w:rsid w:val="00250FEF"/>
    <w:rsid w:val="0025217B"/>
    <w:rsid w:val="00252596"/>
    <w:rsid w:val="00253DBB"/>
    <w:rsid w:val="00254048"/>
    <w:rsid w:val="00256950"/>
    <w:rsid w:val="00263CAA"/>
    <w:rsid w:val="00264120"/>
    <w:rsid w:val="00264B6B"/>
    <w:rsid w:val="00270347"/>
    <w:rsid w:val="00271889"/>
    <w:rsid w:val="0027195D"/>
    <w:rsid w:val="002738DA"/>
    <w:rsid w:val="002765BE"/>
    <w:rsid w:val="002810FC"/>
    <w:rsid w:val="00282789"/>
    <w:rsid w:val="00282DC2"/>
    <w:rsid w:val="00285FFB"/>
    <w:rsid w:val="00287DA8"/>
    <w:rsid w:val="00290DF5"/>
    <w:rsid w:val="002912D7"/>
    <w:rsid w:val="00292645"/>
    <w:rsid w:val="0029296D"/>
    <w:rsid w:val="00292F64"/>
    <w:rsid w:val="0029334D"/>
    <w:rsid w:val="002940B7"/>
    <w:rsid w:val="00295237"/>
    <w:rsid w:val="00295549"/>
    <w:rsid w:val="0029583F"/>
    <w:rsid w:val="002A0E1A"/>
    <w:rsid w:val="002A2814"/>
    <w:rsid w:val="002A3919"/>
    <w:rsid w:val="002A4D11"/>
    <w:rsid w:val="002A517A"/>
    <w:rsid w:val="002B017B"/>
    <w:rsid w:val="002B01E4"/>
    <w:rsid w:val="002B0B2B"/>
    <w:rsid w:val="002B1F59"/>
    <w:rsid w:val="002B6E18"/>
    <w:rsid w:val="002C01E6"/>
    <w:rsid w:val="002C0E89"/>
    <w:rsid w:val="002C441D"/>
    <w:rsid w:val="002C6DAE"/>
    <w:rsid w:val="002C78F8"/>
    <w:rsid w:val="002D1BE6"/>
    <w:rsid w:val="002D26C4"/>
    <w:rsid w:val="002E1CCA"/>
    <w:rsid w:val="002E3DFA"/>
    <w:rsid w:val="002E591C"/>
    <w:rsid w:val="002E6A17"/>
    <w:rsid w:val="002E7B0A"/>
    <w:rsid w:val="002F069E"/>
    <w:rsid w:val="002F1044"/>
    <w:rsid w:val="002F14B3"/>
    <w:rsid w:val="002F2289"/>
    <w:rsid w:val="002F2EB2"/>
    <w:rsid w:val="002F3DEC"/>
    <w:rsid w:val="002F441F"/>
    <w:rsid w:val="002F4585"/>
    <w:rsid w:val="002F737D"/>
    <w:rsid w:val="00301545"/>
    <w:rsid w:val="00301592"/>
    <w:rsid w:val="00302D50"/>
    <w:rsid w:val="00303499"/>
    <w:rsid w:val="00303C61"/>
    <w:rsid w:val="00303FAD"/>
    <w:rsid w:val="0030464F"/>
    <w:rsid w:val="003057B1"/>
    <w:rsid w:val="00307501"/>
    <w:rsid w:val="0031003F"/>
    <w:rsid w:val="00311D42"/>
    <w:rsid w:val="00317850"/>
    <w:rsid w:val="00320757"/>
    <w:rsid w:val="0032109F"/>
    <w:rsid w:val="00321DDC"/>
    <w:rsid w:val="0032494B"/>
    <w:rsid w:val="00325CD6"/>
    <w:rsid w:val="00326D35"/>
    <w:rsid w:val="0032775A"/>
    <w:rsid w:val="0033342D"/>
    <w:rsid w:val="00333722"/>
    <w:rsid w:val="003342CD"/>
    <w:rsid w:val="00334450"/>
    <w:rsid w:val="003359AB"/>
    <w:rsid w:val="00336D12"/>
    <w:rsid w:val="003418FF"/>
    <w:rsid w:val="0034235E"/>
    <w:rsid w:val="00343355"/>
    <w:rsid w:val="003435E2"/>
    <w:rsid w:val="003514B5"/>
    <w:rsid w:val="00352E5D"/>
    <w:rsid w:val="00353770"/>
    <w:rsid w:val="003543D9"/>
    <w:rsid w:val="00356296"/>
    <w:rsid w:val="00357284"/>
    <w:rsid w:val="00357671"/>
    <w:rsid w:val="00360C12"/>
    <w:rsid w:val="00362B86"/>
    <w:rsid w:val="003653F7"/>
    <w:rsid w:val="00370015"/>
    <w:rsid w:val="00372B6F"/>
    <w:rsid w:val="0037316F"/>
    <w:rsid w:val="00373175"/>
    <w:rsid w:val="0037572A"/>
    <w:rsid w:val="00376CCC"/>
    <w:rsid w:val="0038080D"/>
    <w:rsid w:val="00385DE8"/>
    <w:rsid w:val="003904CD"/>
    <w:rsid w:val="00390853"/>
    <w:rsid w:val="00391D88"/>
    <w:rsid w:val="00392395"/>
    <w:rsid w:val="003936B1"/>
    <w:rsid w:val="003944CF"/>
    <w:rsid w:val="0039483B"/>
    <w:rsid w:val="00395CFE"/>
    <w:rsid w:val="003A1ABD"/>
    <w:rsid w:val="003A3889"/>
    <w:rsid w:val="003A3E06"/>
    <w:rsid w:val="003A4BDB"/>
    <w:rsid w:val="003A4F27"/>
    <w:rsid w:val="003A7C03"/>
    <w:rsid w:val="003B02AE"/>
    <w:rsid w:val="003B0B88"/>
    <w:rsid w:val="003B1CA3"/>
    <w:rsid w:val="003B1D82"/>
    <w:rsid w:val="003B2B96"/>
    <w:rsid w:val="003B42DA"/>
    <w:rsid w:val="003B44F3"/>
    <w:rsid w:val="003B607C"/>
    <w:rsid w:val="003C0CDA"/>
    <w:rsid w:val="003C2E45"/>
    <w:rsid w:val="003C3338"/>
    <w:rsid w:val="003C78D8"/>
    <w:rsid w:val="003C7A86"/>
    <w:rsid w:val="003D0DD2"/>
    <w:rsid w:val="003D128C"/>
    <w:rsid w:val="003D39EB"/>
    <w:rsid w:val="003D544B"/>
    <w:rsid w:val="003D563E"/>
    <w:rsid w:val="003D58DB"/>
    <w:rsid w:val="003D5F1E"/>
    <w:rsid w:val="003D65B9"/>
    <w:rsid w:val="003D7001"/>
    <w:rsid w:val="003D7507"/>
    <w:rsid w:val="003E0516"/>
    <w:rsid w:val="003E18B6"/>
    <w:rsid w:val="003E1EFF"/>
    <w:rsid w:val="003E3A2F"/>
    <w:rsid w:val="003E46D0"/>
    <w:rsid w:val="003E6247"/>
    <w:rsid w:val="003E63B4"/>
    <w:rsid w:val="003E6B8A"/>
    <w:rsid w:val="003F00E0"/>
    <w:rsid w:val="003F0EB7"/>
    <w:rsid w:val="003F1AAD"/>
    <w:rsid w:val="003F1C55"/>
    <w:rsid w:val="003F4297"/>
    <w:rsid w:val="003F4A65"/>
    <w:rsid w:val="003F5DAE"/>
    <w:rsid w:val="003F5F3D"/>
    <w:rsid w:val="003F7CA2"/>
    <w:rsid w:val="0040046F"/>
    <w:rsid w:val="004036D3"/>
    <w:rsid w:val="00403B1A"/>
    <w:rsid w:val="00404D53"/>
    <w:rsid w:val="00406F56"/>
    <w:rsid w:val="004072C6"/>
    <w:rsid w:val="00411095"/>
    <w:rsid w:val="004128EE"/>
    <w:rsid w:val="00415BA3"/>
    <w:rsid w:val="00416085"/>
    <w:rsid w:val="00421BD3"/>
    <w:rsid w:val="0042225B"/>
    <w:rsid w:val="004226B2"/>
    <w:rsid w:val="00422C1D"/>
    <w:rsid w:val="0042331B"/>
    <w:rsid w:val="004233C2"/>
    <w:rsid w:val="0042646B"/>
    <w:rsid w:val="0042692C"/>
    <w:rsid w:val="00427C7D"/>
    <w:rsid w:val="00431073"/>
    <w:rsid w:val="00431714"/>
    <w:rsid w:val="00431CB0"/>
    <w:rsid w:val="00436736"/>
    <w:rsid w:val="00441551"/>
    <w:rsid w:val="00441E11"/>
    <w:rsid w:val="004422B8"/>
    <w:rsid w:val="0044250A"/>
    <w:rsid w:val="00443599"/>
    <w:rsid w:val="004444E4"/>
    <w:rsid w:val="0044453E"/>
    <w:rsid w:val="00444553"/>
    <w:rsid w:val="00444F5E"/>
    <w:rsid w:val="00447741"/>
    <w:rsid w:val="00454E87"/>
    <w:rsid w:val="00455BA9"/>
    <w:rsid w:val="00456E6F"/>
    <w:rsid w:val="00457540"/>
    <w:rsid w:val="0046042C"/>
    <w:rsid w:val="00461232"/>
    <w:rsid w:val="00465398"/>
    <w:rsid w:val="004670B8"/>
    <w:rsid w:val="004672D3"/>
    <w:rsid w:val="00471889"/>
    <w:rsid w:val="004731C1"/>
    <w:rsid w:val="0048106F"/>
    <w:rsid w:val="0048126B"/>
    <w:rsid w:val="004825CE"/>
    <w:rsid w:val="004836A6"/>
    <w:rsid w:val="00484A00"/>
    <w:rsid w:val="00490521"/>
    <w:rsid w:val="0049128B"/>
    <w:rsid w:val="00491609"/>
    <w:rsid w:val="00491BF4"/>
    <w:rsid w:val="004922F0"/>
    <w:rsid w:val="00492EF4"/>
    <w:rsid w:val="004947C9"/>
    <w:rsid w:val="00494B5D"/>
    <w:rsid w:val="00495781"/>
    <w:rsid w:val="00496CB1"/>
    <w:rsid w:val="0049721D"/>
    <w:rsid w:val="00497365"/>
    <w:rsid w:val="00497891"/>
    <w:rsid w:val="004A0F25"/>
    <w:rsid w:val="004A1FAE"/>
    <w:rsid w:val="004A325F"/>
    <w:rsid w:val="004A3D79"/>
    <w:rsid w:val="004A4A99"/>
    <w:rsid w:val="004A4F98"/>
    <w:rsid w:val="004A5FCF"/>
    <w:rsid w:val="004A60F2"/>
    <w:rsid w:val="004A723C"/>
    <w:rsid w:val="004A7556"/>
    <w:rsid w:val="004A7A52"/>
    <w:rsid w:val="004B01D3"/>
    <w:rsid w:val="004B06C4"/>
    <w:rsid w:val="004B0BF6"/>
    <w:rsid w:val="004B398A"/>
    <w:rsid w:val="004B47A4"/>
    <w:rsid w:val="004B7DDB"/>
    <w:rsid w:val="004C0897"/>
    <w:rsid w:val="004C1EDF"/>
    <w:rsid w:val="004C21B3"/>
    <w:rsid w:val="004C49F3"/>
    <w:rsid w:val="004C5D55"/>
    <w:rsid w:val="004C6154"/>
    <w:rsid w:val="004C6B2D"/>
    <w:rsid w:val="004D14EA"/>
    <w:rsid w:val="004D14F3"/>
    <w:rsid w:val="004D2F3E"/>
    <w:rsid w:val="004D3124"/>
    <w:rsid w:val="004D51DF"/>
    <w:rsid w:val="004D7026"/>
    <w:rsid w:val="004D7875"/>
    <w:rsid w:val="004E0E8E"/>
    <w:rsid w:val="004E2C1D"/>
    <w:rsid w:val="004F01CE"/>
    <w:rsid w:val="004F02C9"/>
    <w:rsid w:val="004F07B2"/>
    <w:rsid w:val="004F0987"/>
    <w:rsid w:val="004F1D77"/>
    <w:rsid w:val="004F236F"/>
    <w:rsid w:val="004F5D65"/>
    <w:rsid w:val="004F5ED4"/>
    <w:rsid w:val="004F6982"/>
    <w:rsid w:val="004F7D9A"/>
    <w:rsid w:val="0050103C"/>
    <w:rsid w:val="00501790"/>
    <w:rsid w:val="0050204D"/>
    <w:rsid w:val="005028F0"/>
    <w:rsid w:val="00503A2D"/>
    <w:rsid w:val="00503AC8"/>
    <w:rsid w:val="005041C6"/>
    <w:rsid w:val="00504C8B"/>
    <w:rsid w:val="00506EF6"/>
    <w:rsid w:val="00507C0E"/>
    <w:rsid w:val="00511B7A"/>
    <w:rsid w:val="005138F2"/>
    <w:rsid w:val="0051507C"/>
    <w:rsid w:val="005153AC"/>
    <w:rsid w:val="00515B72"/>
    <w:rsid w:val="005160AB"/>
    <w:rsid w:val="0052113D"/>
    <w:rsid w:val="00521268"/>
    <w:rsid w:val="00521B69"/>
    <w:rsid w:val="005224DB"/>
    <w:rsid w:val="00523CD9"/>
    <w:rsid w:val="00524B21"/>
    <w:rsid w:val="0052756E"/>
    <w:rsid w:val="005305BC"/>
    <w:rsid w:val="005308D8"/>
    <w:rsid w:val="0053121F"/>
    <w:rsid w:val="005312F4"/>
    <w:rsid w:val="00537C51"/>
    <w:rsid w:val="0054040A"/>
    <w:rsid w:val="00540C55"/>
    <w:rsid w:val="00543032"/>
    <w:rsid w:val="00547577"/>
    <w:rsid w:val="0055182B"/>
    <w:rsid w:val="00551881"/>
    <w:rsid w:val="005528F6"/>
    <w:rsid w:val="0055443A"/>
    <w:rsid w:val="005616B7"/>
    <w:rsid w:val="00563017"/>
    <w:rsid w:val="00566223"/>
    <w:rsid w:val="005672F7"/>
    <w:rsid w:val="00570701"/>
    <w:rsid w:val="00575DBD"/>
    <w:rsid w:val="00577658"/>
    <w:rsid w:val="00581994"/>
    <w:rsid w:val="00581A35"/>
    <w:rsid w:val="0058313C"/>
    <w:rsid w:val="0058578F"/>
    <w:rsid w:val="00586A35"/>
    <w:rsid w:val="00587AD9"/>
    <w:rsid w:val="005927BE"/>
    <w:rsid w:val="00593B91"/>
    <w:rsid w:val="00593CC6"/>
    <w:rsid w:val="00593FC1"/>
    <w:rsid w:val="005949E7"/>
    <w:rsid w:val="00595C4C"/>
    <w:rsid w:val="00596082"/>
    <w:rsid w:val="00596F2A"/>
    <w:rsid w:val="00597711"/>
    <w:rsid w:val="005A39B5"/>
    <w:rsid w:val="005B021C"/>
    <w:rsid w:val="005B0EEA"/>
    <w:rsid w:val="005B2ED3"/>
    <w:rsid w:val="005B3802"/>
    <w:rsid w:val="005B3D0B"/>
    <w:rsid w:val="005B493F"/>
    <w:rsid w:val="005C3D72"/>
    <w:rsid w:val="005C3F57"/>
    <w:rsid w:val="005C40B9"/>
    <w:rsid w:val="005C41FE"/>
    <w:rsid w:val="005C5E36"/>
    <w:rsid w:val="005C66D6"/>
    <w:rsid w:val="005C6FEF"/>
    <w:rsid w:val="005D0695"/>
    <w:rsid w:val="005D0CCE"/>
    <w:rsid w:val="005D27FB"/>
    <w:rsid w:val="005D2992"/>
    <w:rsid w:val="005D4B08"/>
    <w:rsid w:val="005D55CD"/>
    <w:rsid w:val="005D725C"/>
    <w:rsid w:val="005D782D"/>
    <w:rsid w:val="005D7E6E"/>
    <w:rsid w:val="005E0F7B"/>
    <w:rsid w:val="005E1417"/>
    <w:rsid w:val="005E22A3"/>
    <w:rsid w:val="005E4D86"/>
    <w:rsid w:val="005E52A4"/>
    <w:rsid w:val="005E58B5"/>
    <w:rsid w:val="005E677B"/>
    <w:rsid w:val="005E74C1"/>
    <w:rsid w:val="005E7A7E"/>
    <w:rsid w:val="005F1320"/>
    <w:rsid w:val="005F225C"/>
    <w:rsid w:val="005F2383"/>
    <w:rsid w:val="005F30FF"/>
    <w:rsid w:val="005F579F"/>
    <w:rsid w:val="005F5E5D"/>
    <w:rsid w:val="005F78BD"/>
    <w:rsid w:val="006004AA"/>
    <w:rsid w:val="00604490"/>
    <w:rsid w:val="00604759"/>
    <w:rsid w:val="00604F05"/>
    <w:rsid w:val="00606EE1"/>
    <w:rsid w:val="00607A60"/>
    <w:rsid w:val="0061055F"/>
    <w:rsid w:val="00612066"/>
    <w:rsid w:val="0061273A"/>
    <w:rsid w:val="00612C56"/>
    <w:rsid w:val="00612E4E"/>
    <w:rsid w:val="0061474D"/>
    <w:rsid w:val="00615B08"/>
    <w:rsid w:val="00617000"/>
    <w:rsid w:val="0061773C"/>
    <w:rsid w:val="00617998"/>
    <w:rsid w:val="00622A12"/>
    <w:rsid w:val="00622D06"/>
    <w:rsid w:val="00624676"/>
    <w:rsid w:val="00624A2B"/>
    <w:rsid w:val="00625ABE"/>
    <w:rsid w:val="006317A6"/>
    <w:rsid w:val="006322CD"/>
    <w:rsid w:val="00633B67"/>
    <w:rsid w:val="006358FB"/>
    <w:rsid w:val="0063608B"/>
    <w:rsid w:val="00636C91"/>
    <w:rsid w:val="00636EF1"/>
    <w:rsid w:val="0063720E"/>
    <w:rsid w:val="0063765B"/>
    <w:rsid w:val="00640054"/>
    <w:rsid w:val="00641C7E"/>
    <w:rsid w:val="00642257"/>
    <w:rsid w:val="00644AC8"/>
    <w:rsid w:val="00646A36"/>
    <w:rsid w:val="00650463"/>
    <w:rsid w:val="006512D5"/>
    <w:rsid w:val="006514CD"/>
    <w:rsid w:val="006526C3"/>
    <w:rsid w:val="0065275A"/>
    <w:rsid w:val="00653330"/>
    <w:rsid w:val="00654D92"/>
    <w:rsid w:val="00654E04"/>
    <w:rsid w:val="006557F4"/>
    <w:rsid w:val="00660A05"/>
    <w:rsid w:val="0066326A"/>
    <w:rsid w:val="00666A54"/>
    <w:rsid w:val="006702DC"/>
    <w:rsid w:val="00670649"/>
    <w:rsid w:val="00670D46"/>
    <w:rsid w:val="00672C2B"/>
    <w:rsid w:val="00673769"/>
    <w:rsid w:val="00675128"/>
    <w:rsid w:val="00677844"/>
    <w:rsid w:val="00682C25"/>
    <w:rsid w:val="00683B54"/>
    <w:rsid w:val="00685B63"/>
    <w:rsid w:val="0069328E"/>
    <w:rsid w:val="00693F4D"/>
    <w:rsid w:val="006946BB"/>
    <w:rsid w:val="0069472B"/>
    <w:rsid w:val="00694749"/>
    <w:rsid w:val="00694CA4"/>
    <w:rsid w:val="006964E4"/>
    <w:rsid w:val="00696A92"/>
    <w:rsid w:val="006978B2"/>
    <w:rsid w:val="006A0594"/>
    <w:rsid w:val="006A1ADB"/>
    <w:rsid w:val="006A1D9D"/>
    <w:rsid w:val="006A22F6"/>
    <w:rsid w:val="006A29E8"/>
    <w:rsid w:val="006A37B2"/>
    <w:rsid w:val="006A4242"/>
    <w:rsid w:val="006A6743"/>
    <w:rsid w:val="006A69CB"/>
    <w:rsid w:val="006A6C8A"/>
    <w:rsid w:val="006A70CE"/>
    <w:rsid w:val="006A7CC7"/>
    <w:rsid w:val="006B32AD"/>
    <w:rsid w:val="006B6E65"/>
    <w:rsid w:val="006B7B5B"/>
    <w:rsid w:val="006C025C"/>
    <w:rsid w:val="006C25B9"/>
    <w:rsid w:val="006C25E4"/>
    <w:rsid w:val="006C4BE3"/>
    <w:rsid w:val="006C61E6"/>
    <w:rsid w:val="006C71F1"/>
    <w:rsid w:val="006C791D"/>
    <w:rsid w:val="006C7B9F"/>
    <w:rsid w:val="006D0818"/>
    <w:rsid w:val="006D0B9C"/>
    <w:rsid w:val="006D0E9B"/>
    <w:rsid w:val="006D1C51"/>
    <w:rsid w:val="006D2239"/>
    <w:rsid w:val="006D6297"/>
    <w:rsid w:val="006D67AF"/>
    <w:rsid w:val="006E0D12"/>
    <w:rsid w:val="006E13D2"/>
    <w:rsid w:val="006E1532"/>
    <w:rsid w:val="006E26A6"/>
    <w:rsid w:val="006E3D11"/>
    <w:rsid w:val="006E4407"/>
    <w:rsid w:val="006E58DE"/>
    <w:rsid w:val="006E5B03"/>
    <w:rsid w:val="006E7653"/>
    <w:rsid w:val="006F050A"/>
    <w:rsid w:val="006F0A42"/>
    <w:rsid w:val="006F1681"/>
    <w:rsid w:val="006F1B37"/>
    <w:rsid w:val="006F1B42"/>
    <w:rsid w:val="006F2C0B"/>
    <w:rsid w:val="006F466C"/>
    <w:rsid w:val="006F4993"/>
    <w:rsid w:val="006F4B37"/>
    <w:rsid w:val="006F4CE8"/>
    <w:rsid w:val="006F71B1"/>
    <w:rsid w:val="006F72B8"/>
    <w:rsid w:val="006F780C"/>
    <w:rsid w:val="007014F6"/>
    <w:rsid w:val="00701780"/>
    <w:rsid w:val="00701CD8"/>
    <w:rsid w:val="00701FA6"/>
    <w:rsid w:val="0070306F"/>
    <w:rsid w:val="0070473B"/>
    <w:rsid w:val="007050D8"/>
    <w:rsid w:val="0070531E"/>
    <w:rsid w:val="00706922"/>
    <w:rsid w:val="007123F2"/>
    <w:rsid w:val="00717FB2"/>
    <w:rsid w:val="00721B2A"/>
    <w:rsid w:val="0072247A"/>
    <w:rsid w:val="00723687"/>
    <w:rsid w:val="00723CD7"/>
    <w:rsid w:val="007249CB"/>
    <w:rsid w:val="00725117"/>
    <w:rsid w:val="007261BE"/>
    <w:rsid w:val="00727914"/>
    <w:rsid w:val="00727EBD"/>
    <w:rsid w:val="00732243"/>
    <w:rsid w:val="00732673"/>
    <w:rsid w:val="007326D5"/>
    <w:rsid w:val="00732D22"/>
    <w:rsid w:val="00732E05"/>
    <w:rsid w:val="0073580D"/>
    <w:rsid w:val="00735B7D"/>
    <w:rsid w:val="007370A8"/>
    <w:rsid w:val="007372C1"/>
    <w:rsid w:val="0073740C"/>
    <w:rsid w:val="007409B5"/>
    <w:rsid w:val="0074101C"/>
    <w:rsid w:val="00742962"/>
    <w:rsid w:val="00743328"/>
    <w:rsid w:val="007451FF"/>
    <w:rsid w:val="00745373"/>
    <w:rsid w:val="00746AD2"/>
    <w:rsid w:val="00746CDA"/>
    <w:rsid w:val="00747CAE"/>
    <w:rsid w:val="00747E69"/>
    <w:rsid w:val="007506A5"/>
    <w:rsid w:val="00751472"/>
    <w:rsid w:val="007519F8"/>
    <w:rsid w:val="00751EC1"/>
    <w:rsid w:val="0075216D"/>
    <w:rsid w:val="00752225"/>
    <w:rsid w:val="00752C1C"/>
    <w:rsid w:val="00753548"/>
    <w:rsid w:val="00753BC1"/>
    <w:rsid w:val="00755B18"/>
    <w:rsid w:val="0075640E"/>
    <w:rsid w:val="00756BDC"/>
    <w:rsid w:val="007603E5"/>
    <w:rsid w:val="00764059"/>
    <w:rsid w:val="007647B0"/>
    <w:rsid w:val="00765265"/>
    <w:rsid w:val="007722C9"/>
    <w:rsid w:val="00772FF7"/>
    <w:rsid w:val="007739F5"/>
    <w:rsid w:val="007740CB"/>
    <w:rsid w:val="007800CE"/>
    <w:rsid w:val="00780227"/>
    <w:rsid w:val="0078045C"/>
    <w:rsid w:val="00780829"/>
    <w:rsid w:val="007829F7"/>
    <w:rsid w:val="007831D7"/>
    <w:rsid w:val="00783B57"/>
    <w:rsid w:val="00784A8E"/>
    <w:rsid w:val="00790C4E"/>
    <w:rsid w:val="00792111"/>
    <w:rsid w:val="007928E0"/>
    <w:rsid w:val="00793451"/>
    <w:rsid w:val="00793808"/>
    <w:rsid w:val="0079682F"/>
    <w:rsid w:val="00797D60"/>
    <w:rsid w:val="007A0F5A"/>
    <w:rsid w:val="007A1260"/>
    <w:rsid w:val="007A2236"/>
    <w:rsid w:val="007A3E34"/>
    <w:rsid w:val="007A3F4E"/>
    <w:rsid w:val="007A481F"/>
    <w:rsid w:val="007A502C"/>
    <w:rsid w:val="007A579F"/>
    <w:rsid w:val="007A64F9"/>
    <w:rsid w:val="007A6699"/>
    <w:rsid w:val="007A6821"/>
    <w:rsid w:val="007A687B"/>
    <w:rsid w:val="007B182F"/>
    <w:rsid w:val="007B572E"/>
    <w:rsid w:val="007B7431"/>
    <w:rsid w:val="007C0040"/>
    <w:rsid w:val="007C0F56"/>
    <w:rsid w:val="007C1128"/>
    <w:rsid w:val="007C5429"/>
    <w:rsid w:val="007C5599"/>
    <w:rsid w:val="007C57E7"/>
    <w:rsid w:val="007D0289"/>
    <w:rsid w:val="007D21B0"/>
    <w:rsid w:val="007D2AFA"/>
    <w:rsid w:val="007D3892"/>
    <w:rsid w:val="007D3C28"/>
    <w:rsid w:val="007D5BF4"/>
    <w:rsid w:val="007D7608"/>
    <w:rsid w:val="007E0B4F"/>
    <w:rsid w:val="007E0E06"/>
    <w:rsid w:val="007E3F72"/>
    <w:rsid w:val="007E4BB7"/>
    <w:rsid w:val="007E51AF"/>
    <w:rsid w:val="007E655F"/>
    <w:rsid w:val="007E7648"/>
    <w:rsid w:val="007F0DFC"/>
    <w:rsid w:val="007F112B"/>
    <w:rsid w:val="007F232A"/>
    <w:rsid w:val="007F2A0B"/>
    <w:rsid w:val="007F2D1D"/>
    <w:rsid w:val="007F2EED"/>
    <w:rsid w:val="007F41D7"/>
    <w:rsid w:val="007F5156"/>
    <w:rsid w:val="00801AA6"/>
    <w:rsid w:val="00802E06"/>
    <w:rsid w:val="0080428F"/>
    <w:rsid w:val="008051C3"/>
    <w:rsid w:val="00807EFF"/>
    <w:rsid w:val="00810A6B"/>
    <w:rsid w:val="00810CE2"/>
    <w:rsid w:val="008115E2"/>
    <w:rsid w:val="00813A73"/>
    <w:rsid w:val="0081403E"/>
    <w:rsid w:val="008148B1"/>
    <w:rsid w:val="008150D4"/>
    <w:rsid w:val="00817081"/>
    <w:rsid w:val="00821231"/>
    <w:rsid w:val="00824131"/>
    <w:rsid w:val="008268BD"/>
    <w:rsid w:val="00827B50"/>
    <w:rsid w:val="008313F7"/>
    <w:rsid w:val="00835627"/>
    <w:rsid w:val="0083643A"/>
    <w:rsid w:val="00836903"/>
    <w:rsid w:val="0083735E"/>
    <w:rsid w:val="00837CBF"/>
    <w:rsid w:val="008425EA"/>
    <w:rsid w:val="00843705"/>
    <w:rsid w:val="008441DE"/>
    <w:rsid w:val="00845400"/>
    <w:rsid w:val="0084612B"/>
    <w:rsid w:val="00847A31"/>
    <w:rsid w:val="00850C95"/>
    <w:rsid w:val="00850D0C"/>
    <w:rsid w:val="00853A74"/>
    <w:rsid w:val="00853BFC"/>
    <w:rsid w:val="00854CCE"/>
    <w:rsid w:val="00855321"/>
    <w:rsid w:val="0085553A"/>
    <w:rsid w:val="00860678"/>
    <w:rsid w:val="0086370B"/>
    <w:rsid w:val="00863FC3"/>
    <w:rsid w:val="008641AD"/>
    <w:rsid w:val="00871E83"/>
    <w:rsid w:val="00873542"/>
    <w:rsid w:val="008738F8"/>
    <w:rsid w:val="00873B46"/>
    <w:rsid w:val="00875DA0"/>
    <w:rsid w:val="00877D13"/>
    <w:rsid w:val="00881922"/>
    <w:rsid w:val="0088273E"/>
    <w:rsid w:val="00886005"/>
    <w:rsid w:val="0089066F"/>
    <w:rsid w:val="00891A1D"/>
    <w:rsid w:val="008948B9"/>
    <w:rsid w:val="008949E1"/>
    <w:rsid w:val="008955FE"/>
    <w:rsid w:val="008A099A"/>
    <w:rsid w:val="008A0B58"/>
    <w:rsid w:val="008A37C8"/>
    <w:rsid w:val="008A45F4"/>
    <w:rsid w:val="008A488F"/>
    <w:rsid w:val="008A48AF"/>
    <w:rsid w:val="008A665A"/>
    <w:rsid w:val="008A7AEB"/>
    <w:rsid w:val="008B0042"/>
    <w:rsid w:val="008B0567"/>
    <w:rsid w:val="008B1EFD"/>
    <w:rsid w:val="008B2B71"/>
    <w:rsid w:val="008B35D7"/>
    <w:rsid w:val="008B3DF5"/>
    <w:rsid w:val="008B710D"/>
    <w:rsid w:val="008C20E4"/>
    <w:rsid w:val="008C4159"/>
    <w:rsid w:val="008C4EB6"/>
    <w:rsid w:val="008C54B8"/>
    <w:rsid w:val="008C6E83"/>
    <w:rsid w:val="008C72C9"/>
    <w:rsid w:val="008D0017"/>
    <w:rsid w:val="008D0C0B"/>
    <w:rsid w:val="008D0F4A"/>
    <w:rsid w:val="008D15D8"/>
    <w:rsid w:val="008D1B81"/>
    <w:rsid w:val="008D4A83"/>
    <w:rsid w:val="008D517F"/>
    <w:rsid w:val="008D6580"/>
    <w:rsid w:val="008D750A"/>
    <w:rsid w:val="008D7E17"/>
    <w:rsid w:val="008E10C6"/>
    <w:rsid w:val="008E50B7"/>
    <w:rsid w:val="008E53DE"/>
    <w:rsid w:val="008E5483"/>
    <w:rsid w:val="008E635D"/>
    <w:rsid w:val="008F0178"/>
    <w:rsid w:val="008F2F2F"/>
    <w:rsid w:val="008F6FB8"/>
    <w:rsid w:val="009010B7"/>
    <w:rsid w:val="00904DEC"/>
    <w:rsid w:val="009052AD"/>
    <w:rsid w:val="009073E1"/>
    <w:rsid w:val="00907E82"/>
    <w:rsid w:val="00912264"/>
    <w:rsid w:val="00912545"/>
    <w:rsid w:val="009127C5"/>
    <w:rsid w:val="009128B3"/>
    <w:rsid w:val="00914F61"/>
    <w:rsid w:val="00916A15"/>
    <w:rsid w:val="009175D9"/>
    <w:rsid w:val="009203B1"/>
    <w:rsid w:val="00920913"/>
    <w:rsid w:val="0092143A"/>
    <w:rsid w:val="0092209C"/>
    <w:rsid w:val="00922D48"/>
    <w:rsid w:val="009247EE"/>
    <w:rsid w:val="00924A13"/>
    <w:rsid w:val="0092664F"/>
    <w:rsid w:val="009268B7"/>
    <w:rsid w:val="00926E45"/>
    <w:rsid w:val="00931718"/>
    <w:rsid w:val="00931F2B"/>
    <w:rsid w:val="00932662"/>
    <w:rsid w:val="00934F65"/>
    <w:rsid w:val="00934FE1"/>
    <w:rsid w:val="00936367"/>
    <w:rsid w:val="00936F8D"/>
    <w:rsid w:val="00940ABD"/>
    <w:rsid w:val="009437E9"/>
    <w:rsid w:val="00943B4B"/>
    <w:rsid w:val="009445C4"/>
    <w:rsid w:val="00947E25"/>
    <w:rsid w:val="0095071A"/>
    <w:rsid w:val="0095257B"/>
    <w:rsid w:val="00953BB9"/>
    <w:rsid w:val="0095461D"/>
    <w:rsid w:val="009547AA"/>
    <w:rsid w:val="00955704"/>
    <w:rsid w:val="009560A1"/>
    <w:rsid w:val="00956F73"/>
    <w:rsid w:val="009608F5"/>
    <w:rsid w:val="00960968"/>
    <w:rsid w:val="00960D20"/>
    <w:rsid w:val="00962503"/>
    <w:rsid w:val="00962C87"/>
    <w:rsid w:val="00966299"/>
    <w:rsid w:val="009662B7"/>
    <w:rsid w:val="009668DE"/>
    <w:rsid w:val="0097170A"/>
    <w:rsid w:val="00971D6D"/>
    <w:rsid w:val="00974FF3"/>
    <w:rsid w:val="00975362"/>
    <w:rsid w:val="00976413"/>
    <w:rsid w:val="00977753"/>
    <w:rsid w:val="00982C4C"/>
    <w:rsid w:val="00985090"/>
    <w:rsid w:val="00986039"/>
    <w:rsid w:val="00987725"/>
    <w:rsid w:val="00987B69"/>
    <w:rsid w:val="00990C85"/>
    <w:rsid w:val="00990E1D"/>
    <w:rsid w:val="00991CAD"/>
    <w:rsid w:val="009923C7"/>
    <w:rsid w:val="00995DA2"/>
    <w:rsid w:val="009978A7"/>
    <w:rsid w:val="009A30D6"/>
    <w:rsid w:val="009B00DC"/>
    <w:rsid w:val="009B34AC"/>
    <w:rsid w:val="009B57B3"/>
    <w:rsid w:val="009B58E5"/>
    <w:rsid w:val="009B6B47"/>
    <w:rsid w:val="009B7559"/>
    <w:rsid w:val="009B78DD"/>
    <w:rsid w:val="009C0C2C"/>
    <w:rsid w:val="009C4306"/>
    <w:rsid w:val="009C45B1"/>
    <w:rsid w:val="009C59BF"/>
    <w:rsid w:val="009D0A60"/>
    <w:rsid w:val="009D32CF"/>
    <w:rsid w:val="009D3C3B"/>
    <w:rsid w:val="009D46CA"/>
    <w:rsid w:val="009D46EA"/>
    <w:rsid w:val="009D4D12"/>
    <w:rsid w:val="009D4FC1"/>
    <w:rsid w:val="009D5B39"/>
    <w:rsid w:val="009D7003"/>
    <w:rsid w:val="009E07BB"/>
    <w:rsid w:val="009E0C56"/>
    <w:rsid w:val="009E2557"/>
    <w:rsid w:val="009E2861"/>
    <w:rsid w:val="009E3C7D"/>
    <w:rsid w:val="009E56C5"/>
    <w:rsid w:val="009F026E"/>
    <w:rsid w:val="009F2833"/>
    <w:rsid w:val="009F2B82"/>
    <w:rsid w:val="009F3619"/>
    <w:rsid w:val="009F4E7F"/>
    <w:rsid w:val="009F5990"/>
    <w:rsid w:val="00A012F5"/>
    <w:rsid w:val="00A0153B"/>
    <w:rsid w:val="00A03A12"/>
    <w:rsid w:val="00A06799"/>
    <w:rsid w:val="00A06A78"/>
    <w:rsid w:val="00A06ADC"/>
    <w:rsid w:val="00A073D6"/>
    <w:rsid w:val="00A12291"/>
    <w:rsid w:val="00A12A80"/>
    <w:rsid w:val="00A13924"/>
    <w:rsid w:val="00A14166"/>
    <w:rsid w:val="00A15107"/>
    <w:rsid w:val="00A15152"/>
    <w:rsid w:val="00A155F9"/>
    <w:rsid w:val="00A164B7"/>
    <w:rsid w:val="00A1769B"/>
    <w:rsid w:val="00A2048D"/>
    <w:rsid w:val="00A21DEF"/>
    <w:rsid w:val="00A22A10"/>
    <w:rsid w:val="00A262AF"/>
    <w:rsid w:val="00A26D24"/>
    <w:rsid w:val="00A2775B"/>
    <w:rsid w:val="00A319FD"/>
    <w:rsid w:val="00A34087"/>
    <w:rsid w:val="00A345D8"/>
    <w:rsid w:val="00A361B0"/>
    <w:rsid w:val="00A412E3"/>
    <w:rsid w:val="00A4416A"/>
    <w:rsid w:val="00A462C6"/>
    <w:rsid w:val="00A4797C"/>
    <w:rsid w:val="00A53A35"/>
    <w:rsid w:val="00A54F23"/>
    <w:rsid w:val="00A55023"/>
    <w:rsid w:val="00A5605C"/>
    <w:rsid w:val="00A5621A"/>
    <w:rsid w:val="00A56578"/>
    <w:rsid w:val="00A60F70"/>
    <w:rsid w:val="00A625F3"/>
    <w:rsid w:val="00A65A4B"/>
    <w:rsid w:val="00A67ED1"/>
    <w:rsid w:val="00A7037F"/>
    <w:rsid w:val="00A70726"/>
    <w:rsid w:val="00A7331A"/>
    <w:rsid w:val="00A738CD"/>
    <w:rsid w:val="00A739CB"/>
    <w:rsid w:val="00A73A0B"/>
    <w:rsid w:val="00A75047"/>
    <w:rsid w:val="00A76822"/>
    <w:rsid w:val="00A76B30"/>
    <w:rsid w:val="00A77309"/>
    <w:rsid w:val="00A8153A"/>
    <w:rsid w:val="00A820E0"/>
    <w:rsid w:val="00A82A6C"/>
    <w:rsid w:val="00A83F32"/>
    <w:rsid w:val="00A8507F"/>
    <w:rsid w:val="00A85E90"/>
    <w:rsid w:val="00A90F46"/>
    <w:rsid w:val="00A91734"/>
    <w:rsid w:val="00A91E16"/>
    <w:rsid w:val="00A9307B"/>
    <w:rsid w:val="00A95518"/>
    <w:rsid w:val="00A97893"/>
    <w:rsid w:val="00AA10C4"/>
    <w:rsid w:val="00AA3C7F"/>
    <w:rsid w:val="00AA3FA6"/>
    <w:rsid w:val="00AA57D8"/>
    <w:rsid w:val="00AA5BF1"/>
    <w:rsid w:val="00AA6174"/>
    <w:rsid w:val="00AA6E2B"/>
    <w:rsid w:val="00AA7112"/>
    <w:rsid w:val="00AA7541"/>
    <w:rsid w:val="00AB0733"/>
    <w:rsid w:val="00AB21AA"/>
    <w:rsid w:val="00AB2327"/>
    <w:rsid w:val="00AB60F2"/>
    <w:rsid w:val="00AB65C5"/>
    <w:rsid w:val="00AC20E9"/>
    <w:rsid w:val="00AC3905"/>
    <w:rsid w:val="00AC430C"/>
    <w:rsid w:val="00AC4630"/>
    <w:rsid w:val="00AC49BE"/>
    <w:rsid w:val="00AC4D90"/>
    <w:rsid w:val="00AC751C"/>
    <w:rsid w:val="00AC7831"/>
    <w:rsid w:val="00AC7B36"/>
    <w:rsid w:val="00AD0294"/>
    <w:rsid w:val="00AD0B46"/>
    <w:rsid w:val="00AD12BD"/>
    <w:rsid w:val="00AD47C4"/>
    <w:rsid w:val="00AD4B15"/>
    <w:rsid w:val="00AD76EA"/>
    <w:rsid w:val="00AE017D"/>
    <w:rsid w:val="00AE1E64"/>
    <w:rsid w:val="00AE1EE9"/>
    <w:rsid w:val="00AE33E2"/>
    <w:rsid w:val="00AE65BF"/>
    <w:rsid w:val="00AF1F32"/>
    <w:rsid w:val="00AF782B"/>
    <w:rsid w:val="00B003EB"/>
    <w:rsid w:val="00B0051E"/>
    <w:rsid w:val="00B00B97"/>
    <w:rsid w:val="00B02189"/>
    <w:rsid w:val="00B0258A"/>
    <w:rsid w:val="00B02A14"/>
    <w:rsid w:val="00B04F72"/>
    <w:rsid w:val="00B052B4"/>
    <w:rsid w:val="00B05A40"/>
    <w:rsid w:val="00B106E9"/>
    <w:rsid w:val="00B12833"/>
    <w:rsid w:val="00B12EE3"/>
    <w:rsid w:val="00B133F9"/>
    <w:rsid w:val="00B13E34"/>
    <w:rsid w:val="00B13E4F"/>
    <w:rsid w:val="00B14E51"/>
    <w:rsid w:val="00B15A21"/>
    <w:rsid w:val="00B1638F"/>
    <w:rsid w:val="00B17C43"/>
    <w:rsid w:val="00B2167B"/>
    <w:rsid w:val="00B21AF2"/>
    <w:rsid w:val="00B24C43"/>
    <w:rsid w:val="00B25737"/>
    <w:rsid w:val="00B25A1E"/>
    <w:rsid w:val="00B27D2C"/>
    <w:rsid w:val="00B32B40"/>
    <w:rsid w:val="00B33269"/>
    <w:rsid w:val="00B33696"/>
    <w:rsid w:val="00B33DA8"/>
    <w:rsid w:val="00B350C9"/>
    <w:rsid w:val="00B364EA"/>
    <w:rsid w:val="00B3715C"/>
    <w:rsid w:val="00B4052C"/>
    <w:rsid w:val="00B41CB4"/>
    <w:rsid w:val="00B41DBF"/>
    <w:rsid w:val="00B42DB9"/>
    <w:rsid w:val="00B42F5B"/>
    <w:rsid w:val="00B4353E"/>
    <w:rsid w:val="00B43D73"/>
    <w:rsid w:val="00B4609C"/>
    <w:rsid w:val="00B46551"/>
    <w:rsid w:val="00B4753D"/>
    <w:rsid w:val="00B47822"/>
    <w:rsid w:val="00B47E10"/>
    <w:rsid w:val="00B514E2"/>
    <w:rsid w:val="00B51DB5"/>
    <w:rsid w:val="00B558AD"/>
    <w:rsid w:val="00B5629E"/>
    <w:rsid w:val="00B61445"/>
    <w:rsid w:val="00B61DDD"/>
    <w:rsid w:val="00B630CD"/>
    <w:rsid w:val="00B64DD4"/>
    <w:rsid w:val="00B64E4A"/>
    <w:rsid w:val="00B64F13"/>
    <w:rsid w:val="00B654C4"/>
    <w:rsid w:val="00B65538"/>
    <w:rsid w:val="00B7098E"/>
    <w:rsid w:val="00B70A25"/>
    <w:rsid w:val="00B70C8C"/>
    <w:rsid w:val="00B71FF3"/>
    <w:rsid w:val="00B73DEA"/>
    <w:rsid w:val="00B74B35"/>
    <w:rsid w:val="00B74B9C"/>
    <w:rsid w:val="00B75E0C"/>
    <w:rsid w:val="00B76A12"/>
    <w:rsid w:val="00B76B83"/>
    <w:rsid w:val="00B771C0"/>
    <w:rsid w:val="00B7737D"/>
    <w:rsid w:val="00B77919"/>
    <w:rsid w:val="00B77C1D"/>
    <w:rsid w:val="00B77DB1"/>
    <w:rsid w:val="00B77E0E"/>
    <w:rsid w:val="00B8106F"/>
    <w:rsid w:val="00B85D40"/>
    <w:rsid w:val="00B90832"/>
    <w:rsid w:val="00B919BD"/>
    <w:rsid w:val="00BA00DF"/>
    <w:rsid w:val="00BA106F"/>
    <w:rsid w:val="00BA1E2E"/>
    <w:rsid w:val="00BA2B0E"/>
    <w:rsid w:val="00BA2C99"/>
    <w:rsid w:val="00BA5432"/>
    <w:rsid w:val="00BA5909"/>
    <w:rsid w:val="00BA5FF1"/>
    <w:rsid w:val="00BA7DD8"/>
    <w:rsid w:val="00BB07F3"/>
    <w:rsid w:val="00BB0CD9"/>
    <w:rsid w:val="00BB333E"/>
    <w:rsid w:val="00BB489D"/>
    <w:rsid w:val="00BB7061"/>
    <w:rsid w:val="00BB7884"/>
    <w:rsid w:val="00BC052C"/>
    <w:rsid w:val="00BC47CC"/>
    <w:rsid w:val="00BC5BDA"/>
    <w:rsid w:val="00BC67DE"/>
    <w:rsid w:val="00BD03BD"/>
    <w:rsid w:val="00BD1339"/>
    <w:rsid w:val="00BD231E"/>
    <w:rsid w:val="00BD304D"/>
    <w:rsid w:val="00BD35F6"/>
    <w:rsid w:val="00BD3FF0"/>
    <w:rsid w:val="00BD400D"/>
    <w:rsid w:val="00BD61E5"/>
    <w:rsid w:val="00BD680B"/>
    <w:rsid w:val="00BD695D"/>
    <w:rsid w:val="00BD76B3"/>
    <w:rsid w:val="00BD793B"/>
    <w:rsid w:val="00BD7AAA"/>
    <w:rsid w:val="00BE15C0"/>
    <w:rsid w:val="00BE2E8B"/>
    <w:rsid w:val="00BE3E13"/>
    <w:rsid w:val="00BE50AE"/>
    <w:rsid w:val="00BE7648"/>
    <w:rsid w:val="00BF173F"/>
    <w:rsid w:val="00BF2B37"/>
    <w:rsid w:val="00BF2DDA"/>
    <w:rsid w:val="00BF3D6B"/>
    <w:rsid w:val="00BF5B07"/>
    <w:rsid w:val="00BF648C"/>
    <w:rsid w:val="00BF6544"/>
    <w:rsid w:val="00BF7630"/>
    <w:rsid w:val="00C03387"/>
    <w:rsid w:val="00C03DCA"/>
    <w:rsid w:val="00C03F67"/>
    <w:rsid w:val="00C041A5"/>
    <w:rsid w:val="00C04C6E"/>
    <w:rsid w:val="00C06212"/>
    <w:rsid w:val="00C065CE"/>
    <w:rsid w:val="00C06827"/>
    <w:rsid w:val="00C1142C"/>
    <w:rsid w:val="00C143F6"/>
    <w:rsid w:val="00C14A4F"/>
    <w:rsid w:val="00C204B5"/>
    <w:rsid w:val="00C22AF8"/>
    <w:rsid w:val="00C25681"/>
    <w:rsid w:val="00C25B01"/>
    <w:rsid w:val="00C32613"/>
    <w:rsid w:val="00C32885"/>
    <w:rsid w:val="00C32B28"/>
    <w:rsid w:val="00C32EC7"/>
    <w:rsid w:val="00C3425D"/>
    <w:rsid w:val="00C3486A"/>
    <w:rsid w:val="00C348B2"/>
    <w:rsid w:val="00C364F2"/>
    <w:rsid w:val="00C37177"/>
    <w:rsid w:val="00C40911"/>
    <w:rsid w:val="00C41AE1"/>
    <w:rsid w:val="00C4296A"/>
    <w:rsid w:val="00C43901"/>
    <w:rsid w:val="00C4471D"/>
    <w:rsid w:val="00C4538D"/>
    <w:rsid w:val="00C45786"/>
    <w:rsid w:val="00C461FF"/>
    <w:rsid w:val="00C46839"/>
    <w:rsid w:val="00C4779F"/>
    <w:rsid w:val="00C50274"/>
    <w:rsid w:val="00C53B55"/>
    <w:rsid w:val="00C5423E"/>
    <w:rsid w:val="00C554D5"/>
    <w:rsid w:val="00C557ED"/>
    <w:rsid w:val="00C57738"/>
    <w:rsid w:val="00C611EE"/>
    <w:rsid w:val="00C65D5A"/>
    <w:rsid w:val="00C6681B"/>
    <w:rsid w:val="00C70075"/>
    <w:rsid w:val="00C72FAB"/>
    <w:rsid w:val="00C73B73"/>
    <w:rsid w:val="00C766CE"/>
    <w:rsid w:val="00C81128"/>
    <w:rsid w:val="00C81EFE"/>
    <w:rsid w:val="00C821E2"/>
    <w:rsid w:val="00C822AF"/>
    <w:rsid w:val="00C827AD"/>
    <w:rsid w:val="00C8372D"/>
    <w:rsid w:val="00C84F16"/>
    <w:rsid w:val="00C87DAF"/>
    <w:rsid w:val="00C90428"/>
    <w:rsid w:val="00C91887"/>
    <w:rsid w:val="00C932D7"/>
    <w:rsid w:val="00C9403A"/>
    <w:rsid w:val="00C9472A"/>
    <w:rsid w:val="00C95C6E"/>
    <w:rsid w:val="00C96C07"/>
    <w:rsid w:val="00C96D6E"/>
    <w:rsid w:val="00C97A81"/>
    <w:rsid w:val="00CA17C5"/>
    <w:rsid w:val="00CA2534"/>
    <w:rsid w:val="00CA423B"/>
    <w:rsid w:val="00CA4491"/>
    <w:rsid w:val="00CA59AE"/>
    <w:rsid w:val="00CA606C"/>
    <w:rsid w:val="00CA7185"/>
    <w:rsid w:val="00CB10FB"/>
    <w:rsid w:val="00CB19B1"/>
    <w:rsid w:val="00CB32FF"/>
    <w:rsid w:val="00CB36EF"/>
    <w:rsid w:val="00CB6709"/>
    <w:rsid w:val="00CB6CD5"/>
    <w:rsid w:val="00CC2FE0"/>
    <w:rsid w:val="00CC330C"/>
    <w:rsid w:val="00CC3C0F"/>
    <w:rsid w:val="00CC4241"/>
    <w:rsid w:val="00CC42D2"/>
    <w:rsid w:val="00CC5E96"/>
    <w:rsid w:val="00CD0EA2"/>
    <w:rsid w:val="00CD1F7F"/>
    <w:rsid w:val="00CD3F99"/>
    <w:rsid w:val="00CD4447"/>
    <w:rsid w:val="00CD4663"/>
    <w:rsid w:val="00CD4D9C"/>
    <w:rsid w:val="00CD5EE8"/>
    <w:rsid w:val="00CD744B"/>
    <w:rsid w:val="00CD7D94"/>
    <w:rsid w:val="00CE0C5B"/>
    <w:rsid w:val="00CE1717"/>
    <w:rsid w:val="00CE2B90"/>
    <w:rsid w:val="00CE2F20"/>
    <w:rsid w:val="00CE5BF8"/>
    <w:rsid w:val="00CE752A"/>
    <w:rsid w:val="00CF22DE"/>
    <w:rsid w:val="00CF2B1E"/>
    <w:rsid w:val="00CF39D4"/>
    <w:rsid w:val="00CF4ABB"/>
    <w:rsid w:val="00CF5C84"/>
    <w:rsid w:val="00D029EC"/>
    <w:rsid w:val="00D033C4"/>
    <w:rsid w:val="00D035CF"/>
    <w:rsid w:val="00D039DB"/>
    <w:rsid w:val="00D04103"/>
    <w:rsid w:val="00D109C3"/>
    <w:rsid w:val="00D11B95"/>
    <w:rsid w:val="00D131F0"/>
    <w:rsid w:val="00D14F77"/>
    <w:rsid w:val="00D23022"/>
    <w:rsid w:val="00D24178"/>
    <w:rsid w:val="00D24575"/>
    <w:rsid w:val="00D24AA4"/>
    <w:rsid w:val="00D24E32"/>
    <w:rsid w:val="00D26AD6"/>
    <w:rsid w:val="00D31BD5"/>
    <w:rsid w:val="00D31EBA"/>
    <w:rsid w:val="00D322FB"/>
    <w:rsid w:val="00D330DE"/>
    <w:rsid w:val="00D335CF"/>
    <w:rsid w:val="00D341FA"/>
    <w:rsid w:val="00D34435"/>
    <w:rsid w:val="00D36402"/>
    <w:rsid w:val="00D428BD"/>
    <w:rsid w:val="00D42A10"/>
    <w:rsid w:val="00D44C91"/>
    <w:rsid w:val="00D47BCC"/>
    <w:rsid w:val="00D51567"/>
    <w:rsid w:val="00D51BC9"/>
    <w:rsid w:val="00D51CBE"/>
    <w:rsid w:val="00D51F88"/>
    <w:rsid w:val="00D52FC8"/>
    <w:rsid w:val="00D538A1"/>
    <w:rsid w:val="00D60E78"/>
    <w:rsid w:val="00D62D4F"/>
    <w:rsid w:val="00D62DF3"/>
    <w:rsid w:val="00D634F0"/>
    <w:rsid w:val="00D641E0"/>
    <w:rsid w:val="00D658B3"/>
    <w:rsid w:val="00D65D90"/>
    <w:rsid w:val="00D6678D"/>
    <w:rsid w:val="00D7019D"/>
    <w:rsid w:val="00D70A1A"/>
    <w:rsid w:val="00D70BF7"/>
    <w:rsid w:val="00D70EDE"/>
    <w:rsid w:val="00D71551"/>
    <w:rsid w:val="00D72DFF"/>
    <w:rsid w:val="00D7417B"/>
    <w:rsid w:val="00D74565"/>
    <w:rsid w:val="00D80664"/>
    <w:rsid w:val="00D80C73"/>
    <w:rsid w:val="00D814C5"/>
    <w:rsid w:val="00D818EF"/>
    <w:rsid w:val="00D8313B"/>
    <w:rsid w:val="00D8489A"/>
    <w:rsid w:val="00D9233B"/>
    <w:rsid w:val="00D9290D"/>
    <w:rsid w:val="00D93403"/>
    <w:rsid w:val="00D949A8"/>
    <w:rsid w:val="00D95AFA"/>
    <w:rsid w:val="00D95FF5"/>
    <w:rsid w:val="00DA3A65"/>
    <w:rsid w:val="00DA53D7"/>
    <w:rsid w:val="00DA7D08"/>
    <w:rsid w:val="00DB2F1A"/>
    <w:rsid w:val="00DB3CBA"/>
    <w:rsid w:val="00DB7C8C"/>
    <w:rsid w:val="00DC112E"/>
    <w:rsid w:val="00DC1C49"/>
    <w:rsid w:val="00DC4B20"/>
    <w:rsid w:val="00DC4FC9"/>
    <w:rsid w:val="00DC57EB"/>
    <w:rsid w:val="00DC5F2B"/>
    <w:rsid w:val="00DC6B80"/>
    <w:rsid w:val="00DC6D71"/>
    <w:rsid w:val="00DC78C8"/>
    <w:rsid w:val="00DC7AF4"/>
    <w:rsid w:val="00DD02BF"/>
    <w:rsid w:val="00DD214F"/>
    <w:rsid w:val="00DD476E"/>
    <w:rsid w:val="00DD4F6A"/>
    <w:rsid w:val="00DD5335"/>
    <w:rsid w:val="00DE1740"/>
    <w:rsid w:val="00DE48A6"/>
    <w:rsid w:val="00DE5616"/>
    <w:rsid w:val="00DE7AEC"/>
    <w:rsid w:val="00DF0E97"/>
    <w:rsid w:val="00DF2552"/>
    <w:rsid w:val="00DF27A1"/>
    <w:rsid w:val="00DF372F"/>
    <w:rsid w:val="00DF4F60"/>
    <w:rsid w:val="00DF79E6"/>
    <w:rsid w:val="00E00F88"/>
    <w:rsid w:val="00E016B0"/>
    <w:rsid w:val="00E03965"/>
    <w:rsid w:val="00E03E81"/>
    <w:rsid w:val="00E04496"/>
    <w:rsid w:val="00E0663E"/>
    <w:rsid w:val="00E13CDC"/>
    <w:rsid w:val="00E14C8E"/>
    <w:rsid w:val="00E15507"/>
    <w:rsid w:val="00E16BFB"/>
    <w:rsid w:val="00E16D53"/>
    <w:rsid w:val="00E2212F"/>
    <w:rsid w:val="00E2358A"/>
    <w:rsid w:val="00E238F9"/>
    <w:rsid w:val="00E240CB"/>
    <w:rsid w:val="00E24B33"/>
    <w:rsid w:val="00E251D2"/>
    <w:rsid w:val="00E270D5"/>
    <w:rsid w:val="00E27659"/>
    <w:rsid w:val="00E27DCF"/>
    <w:rsid w:val="00E320C3"/>
    <w:rsid w:val="00E35803"/>
    <w:rsid w:val="00E36BC9"/>
    <w:rsid w:val="00E3768F"/>
    <w:rsid w:val="00E376A2"/>
    <w:rsid w:val="00E37C09"/>
    <w:rsid w:val="00E477EC"/>
    <w:rsid w:val="00E51232"/>
    <w:rsid w:val="00E51B27"/>
    <w:rsid w:val="00E535CD"/>
    <w:rsid w:val="00E544FD"/>
    <w:rsid w:val="00E56D33"/>
    <w:rsid w:val="00E609DF"/>
    <w:rsid w:val="00E60EA6"/>
    <w:rsid w:val="00E6442C"/>
    <w:rsid w:val="00E649B1"/>
    <w:rsid w:val="00E657F0"/>
    <w:rsid w:val="00E65A8F"/>
    <w:rsid w:val="00E66B57"/>
    <w:rsid w:val="00E67238"/>
    <w:rsid w:val="00E70474"/>
    <w:rsid w:val="00E71404"/>
    <w:rsid w:val="00E71D5C"/>
    <w:rsid w:val="00E72695"/>
    <w:rsid w:val="00E74A6A"/>
    <w:rsid w:val="00E81458"/>
    <w:rsid w:val="00E821D1"/>
    <w:rsid w:val="00E82DA5"/>
    <w:rsid w:val="00E83192"/>
    <w:rsid w:val="00E834D5"/>
    <w:rsid w:val="00E860B5"/>
    <w:rsid w:val="00E87736"/>
    <w:rsid w:val="00E87E12"/>
    <w:rsid w:val="00E912B5"/>
    <w:rsid w:val="00E9237C"/>
    <w:rsid w:val="00E9295C"/>
    <w:rsid w:val="00E943FF"/>
    <w:rsid w:val="00EA05EB"/>
    <w:rsid w:val="00EA18AE"/>
    <w:rsid w:val="00EA33FF"/>
    <w:rsid w:val="00EA4EFD"/>
    <w:rsid w:val="00EA6445"/>
    <w:rsid w:val="00EB0160"/>
    <w:rsid w:val="00EB0854"/>
    <w:rsid w:val="00EB0977"/>
    <w:rsid w:val="00EB1334"/>
    <w:rsid w:val="00EB13A6"/>
    <w:rsid w:val="00EB13C5"/>
    <w:rsid w:val="00EB2E12"/>
    <w:rsid w:val="00EB3F7D"/>
    <w:rsid w:val="00EB4649"/>
    <w:rsid w:val="00EB49FA"/>
    <w:rsid w:val="00EB5854"/>
    <w:rsid w:val="00EC1333"/>
    <w:rsid w:val="00EC4D39"/>
    <w:rsid w:val="00EC5E10"/>
    <w:rsid w:val="00EC69F2"/>
    <w:rsid w:val="00EC6AC9"/>
    <w:rsid w:val="00EC7C39"/>
    <w:rsid w:val="00ED1940"/>
    <w:rsid w:val="00ED4741"/>
    <w:rsid w:val="00ED6415"/>
    <w:rsid w:val="00ED78DA"/>
    <w:rsid w:val="00ED7A74"/>
    <w:rsid w:val="00EE1879"/>
    <w:rsid w:val="00EE23B1"/>
    <w:rsid w:val="00EE5DE8"/>
    <w:rsid w:val="00EE5F79"/>
    <w:rsid w:val="00EE6F55"/>
    <w:rsid w:val="00EF03F0"/>
    <w:rsid w:val="00EF14CF"/>
    <w:rsid w:val="00EF170D"/>
    <w:rsid w:val="00EF1BFF"/>
    <w:rsid w:val="00EF54ED"/>
    <w:rsid w:val="00EF5D5B"/>
    <w:rsid w:val="00F00F27"/>
    <w:rsid w:val="00F048DE"/>
    <w:rsid w:val="00F04F3F"/>
    <w:rsid w:val="00F0577C"/>
    <w:rsid w:val="00F06073"/>
    <w:rsid w:val="00F06E88"/>
    <w:rsid w:val="00F0725B"/>
    <w:rsid w:val="00F07F37"/>
    <w:rsid w:val="00F10460"/>
    <w:rsid w:val="00F11132"/>
    <w:rsid w:val="00F130FE"/>
    <w:rsid w:val="00F13DDE"/>
    <w:rsid w:val="00F1584C"/>
    <w:rsid w:val="00F160E8"/>
    <w:rsid w:val="00F173E8"/>
    <w:rsid w:val="00F17CEA"/>
    <w:rsid w:val="00F17DAF"/>
    <w:rsid w:val="00F2101D"/>
    <w:rsid w:val="00F24277"/>
    <w:rsid w:val="00F25AF3"/>
    <w:rsid w:val="00F2664D"/>
    <w:rsid w:val="00F277D8"/>
    <w:rsid w:val="00F27E5B"/>
    <w:rsid w:val="00F30418"/>
    <w:rsid w:val="00F30E22"/>
    <w:rsid w:val="00F31ABC"/>
    <w:rsid w:val="00F3215E"/>
    <w:rsid w:val="00F3231F"/>
    <w:rsid w:val="00F327DA"/>
    <w:rsid w:val="00F32D26"/>
    <w:rsid w:val="00F3334C"/>
    <w:rsid w:val="00F34059"/>
    <w:rsid w:val="00F344D9"/>
    <w:rsid w:val="00F34BC6"/>
    <w:rsid w:val="00F35215"/>
    <w:rsid w:val="00F36DB7"/>
    <w:rsid w:val="00F4003D"/>
    <w:rsid w:val="00F41CC2"/>
    <w:rsid w:val="00F42DEC"/>
    <w:rsid w:val="00F43A9C"/>
    <w:rsid w:val="00F43F7B"/>
    <w:rsid w:val="00F51BF0"/>
    <w:rsid w:val="00F52D41"/>
    <w:rsid w:val="00F52D73"/>
    <w:rsid w:val="00F54951"/>
    <w:rsid w:val="00F55A5A"/>
    <w:rsid w:val="00F57B71"/>
    <w:rsid w:val="00F60953"/>
    <w:rsid w:val="00F60BA1"/>
    <w:rsid w:val="00F61324"/>
    <w:rsid w:val="00F630BA"/>
    <w:rsid w:val="00F6466C"/>
    <w:rsid w:val="00F64868"/>
    <w:rsid w:val="00F64B3A"/>
    <w:rsid w:val="00F64D52"/>
    <w:rsid w:val="00F64EBB"/>
    <w:rsid w:val="00F65834"/>
    <w:rsid w:val="00F65A3B"/>
    <w:rsid w:val="00F65A44"/>
    <w:rsid w:val="00F6644C"/>
    <w:rsid w:val="00F66B6F"/>
    <w:rsid w:val="00F74DA3"/>
    <w:rsid w:val="00F75E8A"/>
    <w:rsid w:val="00F77F00"/>
    <w:rsid w:val="00F90125"/>
    <w:rsid w:val="00F916C6"/>
    <w:rsid w:val="00F91827"/>
    <w:rsid w:val="00F91943"/>
    <w:rsid w:val="00F91DFA"/>
    <w:rsid w:val="00F93364"/>
    <w:rsid w:val="00F93F25"/>
    <w:rsid w:val="00F95288"/>
    <w:rsid w:val="00F95423"/>
    <w:rsid w:val="00F97624"/>
    <w:rsid w:val="00F9791B"/>
    <w:rsid w:val="00F97FF7"/>
    <w:rsid w:val="00FA2D41"/>
    <w:rsid w:val="00FA313D"/>
    <w:rsid w:val="00FA4EB3"/>
    <w:rsid w:val="00FA727A"/>
    <w:rsid w:val="00FB22E2"/>
    <w:rsid w:val="00FB25D6"/>
    <w:rsid w:val="00FB2AFC"/>
    <w:rsid w:val="00FB604E"/>
    <w:rsid w:val="00FB7A39"/>
    <w:rsid w:val="00FC0E1D"/>
    <w:rsid w:val="00FC51FF"/>
    <w:rsid w:val="00FC52B3"/>
    <w:rsid w:val="00FC5307"/>
    <w:rsid w:val="00FC53DA"/>
    <w:rsid w:val="00FC5567"/>
    <w:rsid w:val="00FC65B9"/>
    <w:rsid w:val="00FC794B"/>
    <w:rsid w:val="00FD0B74"/>
    <w:rsid w:val="00FD16A9"/>
    <w:rsid w:val="00FD2BA4"/>
    <w:rsid w:val="00FD710D"/>
    <w:rsid w:val="00FE1501"/>
    <w:rsid w:val="00FE351D"/>
    <w:rsid w:val="00FE4758"/>
    <w:rsid w:val="00FE5B69"/>
    <w:rsid w:val="00FE667E"/>
    <w:rsid w:val="00FF004E"/>
    <w:rsid w:val="00FF0E35"/>
    <w:rsid w:val="00FF0F4A"/>
    <w:rsid w:val="00FF2446"/>
    <w:rsid w:val="00FF4E5A"/>
    <w:rsid w:val="00FF7E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BD231E"/>
    <w:pPr>
      <w:numPr>
        <w:numId w:val="36"/>
      </w:num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829367">
      <w:bodyDiv w:val="1"/>
      <w:marLeft w:val="0"/>
      <w:marRight w:val="0"/>
      <w:marTop w:val="0"/>
      <w:marBottom w:val="0"/>
      <w:divBdr>
        <w:top w:val="none" w:sz="0" w:space="0" w:color="auto"/>
        <w:left w:val="none" w:sz="0" w:space="0" w:color="auto"/>
        <w:bottom w:val="none" w:sz="0" w:space="0" w:color="auto"/>
        <w:right w:val="none" w:sz="0" w:space="0" w:color="auto"/>
      </w:divBdr>
    </w:div>
    <w:div w:id="98456846">
      <w:bodyDiv w:val="1"/>
      <w:marLeft w:val="0"/>
      <w:marRight w:val="0"/>
      <w:marTop w:val="0"/>
      <w:marBottom w:val="0"/>
      <w:divBdr>
        <w:top w:val="none" w:sz="0" w:space="0" w:color="auto"/>
        <w:left w:val="none" w:sz="0" w:space="0" w:color="auto"/>
        <w:bottom w:val="none" w:sz="0" w:space="0" w:color="auto"/>
        <w:right w:val="none" w:sz="0" w:space="0" w:color="auto"/>
      </w:divBdr>
    </w:div>
    <w:div w:id="21601572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327353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82169735">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6437224">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521572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212830">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88767149">
      <w:bodyDiv w:val="1"/>
      <w:marLeft w:val="0"/>
      <w:marRight w:val="0"/>
      <w:marTop w:val="0"/>
      <w:marBottom w:val="0"/>
      <w:divBdr>
        <w:top w:val="none" w:sz="0" w:space="0" w:color="auto"/>
        <w:left w:val="none" w:sz="0" w:space="0" w:color="auto"/>
        <w:bottom w:val="none" w:sz="0" w:space="0" w:color="auto"/>
        <w:right w:val="none" w:sz="0" w:space="0" w:color="auto"/>
      </w:divBdr>
    </w:div>
    <w:div w:id="1118841693">
      <w:bodyDiv w:val="1"/>
      <w:marLeft w:val="0"/>
      <w:marRight w:val="0"/>
      <w:marTop w:val="0"/>
      <w:marBottom w:val="0"/>
      <w:divBdr>
        <w:top w:val="none" w:sz="0" w:space="0" w:color="auto"/>
        <w:left w:val="none" w:sz="0" w:space="0" w:color="auto"/>
        <w:bottom w:val="none" w:sz="0" w:space="0" w:color="auto"/>
        <w:right w:val="none" w:sz="0" w:space="0" w:color="auto"/>
      </w:divBdr>
    </w:div>
    <w:div w:id="116274018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1840292">
      <w:bodyDiv w:val="1"/>
      <w:marLeft w:val="0"/>
      <w:marRight w:val="0"/>
      <w:marTop w:val="0"/>
      <w:marBottom w:val="0"/>
      <w:divBdr>
        <w:top w:val="none" w:sz="0" w:space="0" w:color="auto"/>
        <w:left w:val="none" w:sz="0" w:space="0" w:color="auto"/>
        <w:bottom w:val="none" w:sz="0" w:space="0" w:color="auto"/>
        <w:right w:val="none" w:sz="0" w:space="0" w:color="auto"/>
      </w:divBdr>
    </w:div>
    <w:div w:id="1196432947">
      <w:bodyDiv w:val="1"/>
      <w:marLeft w:val="0"/>
      <w:marRight w:val="0"/>
      <w:marTop w:val="0"/>
      <w:marBottom w:val="0"/>
      <w:divBdr>
        <w:top w:val="none" w:sz="0" w:space="0" w:color="auto"/>
        <w:left w:val="none" w:sz="0" w:space="0" w:color="auto"/>
        <w:bottom w:val="none" w:sz="0" w:space="0" w:color="auto"/>
        <w:right w:val="none" w:sz="0" w:space="0" w:color="auto"/>
      </w:divBdr>
    </w:div>
    <w:div w:id="1212881928">
      <w:bodyDiv w:val="1"/>
      <w:marLeft w:val="0"/>
      <w:marRight w:val="0"/>
      <w:marTop w:val="0"/>
      <w:marBottom w:val="0"/>
      <w:divBdr>
        <w:top w:val="none" w:sz="0" w:space="0" w:color="auto"/>
        <w:left w:val="none" w:sz="0" w:space="0" w:color="auto"/>
        <w:bottom w:val="none" w:sz="0" w:space="0" w:color="auto"/>
        <w:right w:val="none" w:sz="0" w:space="0" w:color="auto"/>
      </w:divBdr>
    </w:div>
    <w:div w:id="1311137319">
      <w:bodyDiv w:val="1"/>
      <w:marLeft w:val="0"/>
      <w:marRight w:val="0"/>
      <w:marTop w:val="0"/>
      <w:marBottom w:val="0"/>
      <w:divBdr>
        <w:top w:val="none" w:sz="0" w:space="0" w:color="auto"/>
        <w:left w:val="none" w:sz="0" w:space="0" w:color="auto"/>
        <w:bottom w:val="none" w:sz="0" w:space="0" w:color="auto"/>
        <w:right w:val="none" w:sz="0" w:space="0" w:color="auto"/>
      </w:divBdr>
    </w:div>
    <w:div w:id="1317294230">
      <w:bodyDiv w:val="1"/>
      <w:marLeft w:val="0"/>
      <w:marRight w:val="0"/>
      <w:marTop w:val="0"/>
      <w:marBottom w:val="0"/>
      <w:divBdr>
        <w:top w:val="none" w:sz="0" w:space="0" w:color="auto"/>
        <w:left w:val="none" w:sz="0" w:space="0" w:color="auto"/>
        <w:bottom w:val="none" w:sz="0" w:space="0" w:color="auto"/>
        <w:right w:val="none" w:sz="0" w:space="0" w:color="auto"/>
      </w:divBdr>
    </w:div>
    <w:div w:id="1352995812">
      <w:bodyDiv w:val="1"/>
      <w:marLeft w:val="0"/>
      <w:marRight w:val="0"/>
      <w:marTop w:val="0"/>
      <w:marBottom w:val="0"/>
      <w:divBdr>
        <w:top w:val="none" w:sz="0" w:space="0" w:color="auto"/>
        <w:left w:val="none" w:sz="0" w:space="0" w:color="auto"/>
        <w:bottom w:val="none" w:sz="0" w:space="0" w:color="auto"/>
        <w:right w:val="none" w:sz="0" w:space="0" w:color="auto"/>
      </w:divBdr>
    </w:div>
    <w:div w:id="140398718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0710590">
      <w:bodyDiv w:val="1"/>
      <w:marLeft w:val="0"/>
      <w:marRight w:val="0"/>
      <w:marTop w:val="0"/>
      <w:marBottom w:val="0"/>
      <w:divBdr>
        <w:top w:val="none" w:sz="0" w:space="0" w:color="auto"/>
        <w:left w:val="none" w:sz="0" w:space="0" w:color="auto"/>
        <w:bottom w:val="none" w:sz="0" w:space="0" w:color="auto"/>
        <w:right w:val="none" w:sz="0" w:space="0" w:color="auto"/>
      </w:divBdr>
    </w:div>
    <w:div w:id="148033934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752778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398266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901880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416277">
      <w:bodyDiv w:val="1"/>
      <w:marLeft w:val="0"/>
      <w:marRight w:val="0"/>
      <w:marTop w:val="0"/>
      <w:marBottom w:val="0"/>
      <w:divBdr>
        <w:top w:val="none" w:sz="0" w:space="0" w:color="auto"/>
        <w:left w:val="none" w:sz="0" w:space="0" w:color="auto"/>
        <w:bottom w:val="none" w:sz="0" w:space="0" w:color="auto"/>
        <w:right w:val="none" w:sz="0" w:space="0" w:color="auto"/>
      </w:divBdr>
    </w:div>
    <w:div w:id="1742799250">
      <w:bodyDiv w:val="1"/>
      <w:marLeft w:val="0"/>
      <w:marRight w:val="0"/>
      <w:marTop w:val="0"/>
      <w:marBottom w:val="0"/>
      <w:divBdr>
        <w:top w:val="none" w:sz="0" w:space="0" w:color="auto"/>
        <w:left w:val="none" w:sz="0" w:space="0" w:color="auto"/>
        <w:bottom w:val="none" w:sz="0" w:space="0" w:color="auto"/>
        <w:right w:val="none" w:sz="0" w:space="0" w:color="auto"/>
      </w:divBdr>
    </w:div>
    <w:div w:id="1763070286">
      <w:bodyDiv w:val="1"/>
      <w:marLeft w:val="0"/>
      <w:marRight w:val="0"/>
      <w:marTop w:val="0"/>
      <w:marBottom w:val="0"/>
      <w:divBdr>
        <w:top w:val="none" w:sz="0" w:space="0" w:color="auto"/>
        <w:left w:val="none" w:sz="0" w:space="0" w:color="auto"/>
        <w:bottom w:val="none" w:sz="0" w:space="0" w:color="auto"/>
        <w:right w:val="none" w:sz="0" w:space="0" w:color="auto"/>
      </w:divBdr>
    </w:div>
    <w:div w:id="17721659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4981723">
      <w:bodyDiv w:val="1"/>
      <w:marLeft w:val="0"/>
      <w:marRight w:val="0"/>
      <w:marTop w:val="0"/>
      <w:marBottom w:val="0"/>
      <w:divBdr>
        <w:top w:val="none" w:sz="0" w:space="0" w:color="auto"/>
        <w:left w:val="none" w:sz="0" w:space="0" w:color="auto"/>
        <w:bottom w:val="none" w:sz="0" w:space="0" w:color="auto"/>
        <w:right w:val="none" w:sz="0" w:space="0" w:color="auto"/>
      </w:divBdr>
    </w:div>
    <w:div w:id="1851527254">
      <w:bodyDiv w:val="1"/>
      <w:marLeft w:val="0"/>
      <w:marRight w:val="0"/>
      <w:marTop w:val="0"/>
      <w:marBottom w:val="0"/>
      <w:divBdr>
        <w:top w:val="none" w:sz="0" w:space="0" w:color="auto"/>
        <w:left w:val="none" w:sz="0" w:space="0" w:color="auto"/>
        <w:bottom w:val="none" w:sz="0" w:space="0" w:color="auto"/>
        <w:right w:val="none" w:sz="0" w:space="0" w:color="auto"/>
      </w:divBdr>
    </w:div>
    <w:div w:id="185587717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7296637">
      <w:bodyDiv w:val="1"/>
      <w:marLeft w:val="0"/>
      <w:marRight w:val="0"/>
      <w:marTop w:val="0"/>
      <w:marBottom w:val="0"/>
      <w:divBdr>
        <w:top w:val="none" w:sz="0" w:space="0" w:color="auto"/>
        <w:left w:val="none" w:sz="0" w:space="0" w:color="auto"/>
        <w:bottom w:val="none" w:sz="0" w:space="0" w:color="auto"/>
        <w:right w:val="none" w:sz="0" w:space="0" w:color="auto"/>
      </w:divBdr>
    </w:div>
    <w:div w:id="20103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B481E5-5806-4D9C-9B1B-3AB677A4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11254</TotalTime>
  <Pages>2</Pages>
  <Words>787</Words>
  <Characters>4491</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5268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Jeffrey McCullen</cp:lastModifiedBy>
  <cp:revision>1024</cp:revision>
  <cp:lastPrinted>2019-11-01T01:50:00Z</cp:lastPrinted>
  <dcterms:created xsi:type="dcterms:W3CDTF">2018-11-30T22:18:00Z</dcterms:created>
  <dcterms:modified xsi:type="dcterms:W3CDTF">2019-11-09T15:25:00Z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